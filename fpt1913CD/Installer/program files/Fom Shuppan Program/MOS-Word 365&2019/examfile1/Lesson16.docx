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7C34F" w14:textId="4E648606" w:rsidR="000C4933" w:rsidRPr="000C4933" w:rsidRDefault="000C4933" w:rsidP="000C4933">
      <w:pPr>
        <w:pStyle w:val="1"/>
      </w:pPr>
      <w:r w:rsidRPr="000C4933">
        <w:t>1.</w:t>
      </w:r>
      <w:r w:rsidRPr="000C4933">
        <w:rPr>
          <w:rFonts w:hint="eastAsia"/>
        </w:rPr>
        <w:tab/>
      </w:r>
      <w:r w:rsidRPr="000C4933">
        <w:t>私について</w:t>
      </w:r>
      <w:bookmarkStart w:id="0" w:name="_GoBack"/>
      <w:bookmarkEnd w:id="0"/>
    </w:p>
    <w:p w14:paraId="640C9027" w14:textId="1DEFF97E" w:rsidR="000C4933" w:rsidRPr="006627AB" w:rsidRDefault="000C4933" w:rsidP="006627AB">
      <w:pPr>
        <w:pStyle w:val="2"/>
      </w:pPr>
      <w:r w:rsidRPr="006627AB">
        <w:rPr>
          <w:rFonts w:hint="eastAsia"/>
        </w:rPr>
        <w:t>◆両親と私</w:t>
      </w:r>
    </w:p>
    <w:p w14:paraId="51031BEE" w14:textId="3DA7DBA2" w:rsidR="000C4933" w:rsidRPr="000239F0" w:rsidRDefault="000C4933" w:rsidP="00E41EE6">
      <w:pPr>
        <w:spacing w:beforeLines="50" w:before="180"/>
        <w:rPr>
          <w:rFonts w:ascii="ＭＳ Ｐゴシック" w:eastAsia="ＭＳ Ｐゴシック" w:hAnsi="ＭＳ Ｐゴシック"/>
          <w:b/>
          <w:color w:val="1F3864" w:themeColor="accent1" w:themeShade="80"/>
          <w:sz w:val="24"/>
        </w:rPr>
      </w:pPr>
      <w:bookmarkStart w:id="1" w:name="誕生"/>
      <w:r w:rsidRPr="000239F0">
        <w:rPr>
          <w:rFonts w:ascii="ＭＳ Ｐゴシック" w:eastAsia="ＭＳ Ｐゴシック" w:hAnsi="ＭＳ Ｐゴシック" w:hint="eastAsia"/>
          <w:b/>
          <w:color w:val="1F3864" w:themeColor="accent1" w:themeShade="80"/>
          <w:sz w:val="24"/>
        </w:rPr>
        <w:t>＜誕生＞</w:t>
      </w:r>
      <w:bookmarkEnd w:id="1"/>
    </w:p>
    <w:p w14:paraId="7F536BA6" w14:textId="01767391" w:rsidR="000C4933" w:rsidRDefault="00E874F1" w:rsidP="000C4933">
      <w:r>
        <w:rPr>
          <w:rFonts w:hint="eastAsia"/>
          <w:noProof/>
        </w:rPr>
        <w:drawing>
          <wp:anchor distT="0" distB="0" distL="114300" distR="114300" simplePos="0" relativeHeight="251662336" behindDoc="0" locked="0" layoutInCell="1" allowOverlap="1" wp14:anchorId="101211D2" wp14:editId="5A921362">
            <wp:simplePos x="0" y="0"/>
            <wp:positionH relativeFrom="margin">
              <wp:align>right</wp:align>
            </wp:positionH>
            <wp:positionV relativeFrom="paragraph">
              <wp:posOffset>8890</wp:posOffset>
            </wp:positionV>
            <wp:extent cx="2015490" cy="1511935"/>
            <wp:effectExtent l="0" t="0" r="381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kujitu1.jpg"/>
                    <pic:cNvPicPr/>
                  </pic:nvPicPr>
                  <pic:blipFill>
                    <a:blip r:embed="rId6" cstate="screen">
                      <a:extLst>
                        <a:ext uri="{BEBA8EAE-BF5A-486C-A8C5-ECC9F3942E4B}">
                          <a14:imgProps xmlns:a14="http://schemas.microsoft.com/office/drawing/2010/main">
                            <a14:imgLayer r:embed="rId7">
                              <a14:imgEffect>
                                <a14:sharpenSoften amount="-50000"/>
                              </a14:imgEffect>
                              <a14:imgEffect>
                                <a14:saturation sat="0"/>
                              </a14:imgEffect>
                            </a14:imgLayer>
                          </a14:imgProps>
                        </a:ext>
                        <a:ext uri="{28A0092B-C50C-407E-A947-70E740481C1C}">
                          <a14:useLocalDpi xmlns:a14="http://schemas.microsoft.com/office/drawing/2010/main"/>
                        </a:ext>
                      </a:extLst>
                    </a:blip>
                    <a:stretch>
                      <a:fillRect/>
                    </a:stretch>
                  </pic:blipFill>
                  <pic:spPr>
                    <a:xfrm>
                      <a:off x="0" y="0"/>
                      <a:ext cx="2015490" cy="1511935"/>
                    </a:xfrm>
                    <a:prstGeom prst="rect">
                      <a:avLst/>
                    </a:prstGeom>
                  </pic:spPr>
                </pic:pic>
              </a:graphicData>
            </a:graphic>
            <wp14:sizeRelH relativeFrom="page">
              <wp14:pctWidth>0</wp14:pctWidth>
            </wp14:sizeRelH>
            <wp14:sizeRelV relativeFrom="page">
              <wp14:pctHeight>0</wp14:pctHeight>
            </wp14:sizeRelV>
          </wp:anchor>
        </w:drawing>
      </w:r>
      <w:r w:rsidR="000C4933">
        <w:rPr>
          <w:rFonts w:hint="eastAsia"/>
        </w:rPr>
        <w:t>昭和</w:t>
      </w:r>
      <w:r w:rsidR="000C4933">
        <w:t>2</w:t>
      </w:r>
      <w:r w:rsidR="000C4933">
        <w:rPr>
          <w:rFonts w:hint="eastAsia"/>
        </w:rPr>
        <w:t>0</w:t>
      </w:r>
      <w:r w:rsidR="000C4933">
        <w:t>年9月21日、5人兄弟の長男として、横浜市根岸で生まれる。昭和17年から日本本土への空襲がはじまり、ついに昭和20年に広島、長崎に原爆が投下され、戦争が終わった。私は終戦直後に生まれた子供である。</w:t>
      </w:r>
    </w:p>
    <w:p w14:paraId="3E55B89D" w14:textId="2555D436" w:rsidR="000C4933" w:rsidRDefault="000C4933" w:rsidP="000C4933">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14:paraId="79983BDE" w14:textId="77777777" w:rsidR="000C4933" w:rsidRPr="000239F0" w:rsidRDefault="000C4933" w:rsidP="000C4933">
      <w:pPr>
        <w:spacing w:beforeLines="50" w:before="180"/>
        <w:rPr>
          <w:rFonts w:ascii="ＭＳ Ｐゴシック" w:eastAsia="ＭＳ Ｐゴシック" w:hAnsi="ＭＳ Ｐゴシック"/>
          <w:b/>
          <w:color w:val="1F3864" w:themeColor="accent1" w:themeShade="80"/>
          <w:sz w:val="24"/>
        </w:rPr>
      </w:pPr>
      <w:bookmarkStart w:id="2" w:name="両親"/>
      <w:r w:rsidRPr="000239F0">
        <w:rPr>
          <w:rFonts w:ascii="ＭＳ Ｐゴシック" w:eastAsia="ＭＳ Ｐゴシック" w:hAnsi="ＭＳ Ｐゴシック" w:hint="eastAsia"/>
          <w:b/>
          <w:color w:val="1F3864" w:themeColor="accent1" w:themeShade="80"/>
          <w:sz w:val="24"/>
        </w:rPr>
        <w:t>＜両親＞</w:t>
      </w:r>
      <w:bookmarkEnd w:id="2"/>
    </w:p>
    <w:p w14:paraId="603DB5DF" w14:textId="68BAD95B" w:rsidR="000C4933" w:rsidRDefault="000C4933" w:rsidP="000C4933">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14:paraId="3A772087" w14:textId="4C197AFD" w:rsidR="000C4933" w:rsidRDefault="000C4933" w:rsidP="000C4933">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14:paraId="08901381" w14:textId="77777777" w:rsidR="006627AB" w:rsidRDefault="006627AB" w:rsidP="000C4933"/>
    <w:p w14:paraId="07279FD5" w14:textId="79FC89BC" w:rsidR="000C4933" w:rsidRPr="003054E0" w:rsidRDefault="000C4933" w:rsidP="006627AB">
      <w:pPr>
        <w:pStyle w:val="2"/>
      </w:pPr>
      <w:r w:rsidRPr="003054E0">
        <w:rPr>
          <w:rFonts w:hint="eastAsia"/>
        </w:rPr>
        <w:t>◆私の学生時代</w:t>
      </w:r>
    </w:p>
    <w:p w14:paraId="162B581E" w14:textId="78032311" w:rsidR="000C4933" w:rsidRPr="000239F0" w:rsidRDefault="000C4933" w:rsidP="000C4933">
      <w:pPr>
        <w:spacing w:beforeLines="50" w:before="180"/>
        <w:rPr>
          <w:rFonts w:ascii="ＭＳ Ｐゴシック" w:eastAsia="ＭＳ Ｐゴシック" w:hAnsi="ＭＳ Ｐゴシック"/>
          <w:b/>
          <w:color w:val="1F3864" w:themeColor="accent1" w:themeShade="80"/>
          <w:sz w:val="24"/>
        </w:rPr>
      </w:pPr>
      <w:bookmarkStart w:id="3" w:name="小学生時代"/>
      <w:r w:rsidRPr="000239F0">
        <w:rPr>
          <w:rFonts w:ascii="ＭＳ Ｐゴシック" w:eastAsia="ＭＳ Ｐゴシック" w:hAnsi="ＭＳ Ｐゴシック" w:hint="eastAsia"/>
          <w:b/>
          <w:color w:val="1F3864" w:themeColor="accent1" w:themeShade="80"/>
          <w:sz w:val="24"/>
        </w:rPr>
        <w:t>＜小学</w:t>
      </w:r>
      <w:r w:rsidR="00C75F8E">
        <w:rPr>
          <w:rFonts w:ascii="ＭＳ Ｐゴシック" w:eastAsia="ＭＳ Ｐゴシック" w:hAnsi="ＭＳ Ｐゴシック" w:hint="eastAsia"/>
          <w:b/>
          <w:color w:val="1F3864" w:themeColor="accent1" w:themeShade="80"/>
          <w:sz w:val="24"/>
        </w:rPr>
        <w:t>生時代</w:t>
      </w:r>
      <w:r w:rsidRPr="000239F0">
        <w:rPr>
          <w:rFonts w:ascii="ＭＳ Ｐゴシック" w:eastAsia="ＭＳ Ｐゴシック" w:hAnsi="ＭＳ Ｐゴシック" w:hint="eastAsia"/>
          <w:b/>
          <w:color w:val="1F3864" w:themeColor="accent1" w:themeShade="80"/>
          <w:sz w:val="24"/>
        </w:rPr>
        <w:t>＞</w:t>
      </w:r>
      <w:bookmarkEnd w:id="3"/>
    </w:p>
    <w:p w14:paraId="17E0310C" w14:textId="683CF2D9" w:rsidR="000C4933" w:rsidRDefault="000C4933" w:rsidP="000C4933">
      <w:r>
        <w:rPr>
          <w:rFonts w:hint="eastAsia"/>
        </w:rPr>
        <w:t>我が家は裕福な方ではなかったので、幼稚園には行かなかった。そのため、集団生活は小学校が初めてであった。</w:t>
      </w:r>
    </w:p>
    <w:p w14:paraId="0EC64B0A" w14:textId="75CFCD89" w:rsidR="000C4933" w:rsidRDefault="000C4933" w:rsidP="000C4933">
      <w:r>
        <w:rPr>
          <w:rFonts w:hint="eastAsia"/>
        </w:rPr>
        <w:t>家から徒歩</w:t>
      </w:r>
      <w:r>
        <w:t>10分くらいのところにある「日の出小学校」に通った。校庭は広くも狭くもなく、隣の中学校の校庭と</w:t>
      </w:r>
      <w:r w:rsidR="001E1D70">
        <w:rPr>
          <w:rFonts w:hint="eastAsia"/>
        </w:rPr>
        <w:t>つな</w:t>
      </w:r>
      <w:r>
        <w:t>がっている。当時、ベビーブームだったせいだろうか、私が</w:t>
      </w:r>
      <w:r w:rsidR="006C40CE">
        <w:rPr>
          <w:rFonts w:hint="eastAsia"/>
        </w:rPr>
        <w:t>3</w:t>
      </w:r>
      <w:r>
        <w:t>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14:paraId="68398284" w14:textId="3B1FB140" w:rsidR="000C4933" w:rsidRPr="000239F0" w:rsidRDefault="000C4933" w:rsidP="000C4933">
      <w:pPr>
        <w:spacing w:beforeLines="50" w:before="180"/>
        <w:rPr>
          <w:rFonts w:ascii="ＭＳ Ｐゴシック" w:eastAsia="ＭＳ Ｐゴシック" w:hAnsi="ＭＳ Ｐゴシック"/>
          <w:b/>
          <w:color w:val="1F3864" w:themeColor="accent1" w:themeShade="80"/>
          <w:sz w:val="24"/>
        </w:rPr>
      </w:pPr>
      <w:bookmarkStart w:id="4" w:name="中学生時代"/>
      <w:r w:rsidRPr="000239F0">
        <w:rPr>
          <w:rFonts w:ascii="ＭＳ Ｐゴシック" w:eastAsia="ＭＳ Ｐゴシック" w:hAnsi="ＭＳ Ｐゴシック" w:hint="eastAsia"/>
          <w:b/>
          <w:color w:val="1F3864" w:themeColor="accent1" w:themeShade="80"/>
          <w:sz w:val="24"/>
        </w:rPr>
        <w:t>＜中学</w:t>
      </w:r>
      <w:r w:rsidR="00C75F8E">
        <w:rPr>
          <w:rFonts w:ascii="ＭＳ Ｐゴシック" w:eastAsia="ＭＳ Ｐゴシック" w:hAnsi="ＭＳ Ｐゴシック" w:hint="eastAsia"/>
          <w:b/>
          <w:color w:val="1F3864" w:themeColor="accent1" w:themeShade="80"/>
          <w:sz w:val="24"/>
        </w:rPr>
        <w:t>生時代</w:t>
      </w:r>
      <w:r w:rsidRPr="000239F0">
        <w:rPr>
          <w:rFonts w:ascii="ＭＳ Ｐゴシック" w:eastAsia="ＭＳ Ｐゴシック" w:hAnsi="ＭＳ Ｐゴシック" w:hint="eastAsia"/>
          <w:b/>
          <w:color w:val="1F3864" w:themeColor="accent1" w:themeShade="80"/>
          <w:sz w:val="24"/>
        </w:rPr>
        <w:t>＞</w:t>
      </w:r>
      <w:bookmarkEnd w:id="4"/>
    </w:p>
    <w:p w14:paraId="0150F187" w14:textId="1B6FFC47" w:rsidR="000C4933" w:rsidRDefault="000C4933" w:rsidP="000C4933">
      <w:r>
        <w:rPr>
          <w:rFonts w:hint="eastAsia"/>
        </w:rPr>
        <w:t>中学は小学校の隣の「朝日中学校」に通った。小学校からの顔見知りが多いので、人見知りをする私でも、苦労せずに</w:t>
      </w:r>
      <w:r w:rsidR="001E1D70">
        <w:rPr>
          <w:rFonts w:hint="eastAsia"/>
        </w:rPr>
        <w:t>馴染む</w:t>
      </w:r>
      <w:r>
        <w:rPr>
          <w:rFonts w:hint="eastAsia"/>
        </w:rPr>
        <w:t>ことができた。勉強はあまりできる方ではなかった。</w:t>
      </w:r>
    </w:p>
    <w:p w14:paraId="194E66EB" w14:textId="29D985BA" w:rsidR="000C4933" w:rsidRDefault="000C4933" w:rsidP="000C4933">
      <w:r>
        <w:rPr>
          <w:rFonts w:hint="eastAsia"/>
        </w:rPr>
        <w:lastRenderedPageBreak/>
        <w:t>父もあまり勉強ができる方ではなかったらしい。孫の私をかわいがっていた祖父が</w:t>
      </w:r>
      <w:r w:rsidR="006C40CE">
        <w:rPr>
          <w:rFonts w:hint="eastAsia"/>
        </w:rPr>
        <w:t>父の</w:t>
      </w:r>
      <w:r>
        <w:rPr>
          <w:rFonts w:hint="eastAsia"/>
        </w:rPr>
        <w:t>通信簿をこっそり見せてくれた。父よ、これでは無理だ。トンビが鷹を産むなんてことは滅多にない。</w:t>
      </w:r>
    </w:p>
    <w:p w14:paraId="6FCEF28D" w14:textId="29DB6D0B" w:rsidR="000C4933" w:rsidRDefault="000C4933" w:rsidP="000C4933">
      <w:r>
        <w:rPr>
          <w:rFonts w:hint="eastAsia"/>
        </w:rPr>
        <w:t>父の影響で子供の時から野球ばかりしていたので、中学校では野球部に所属した。普段は「勉強しろ」と厳しく言う父も、野球に没頭している姿を見ると黙っていた。</w:t>
      </w:r>
    </w:p>
    <w:p w14:paraId="713C04DE" w14:textId="30F8254F" w:rsidR="000C4933" w:rsidRPr="000239F0" w:rsidRDefault="000C4933" w:rsidP="000C4933">
      <w:pPr>
        <w:spacing w:beforeLines="50" w:before="180"/>
        <w:rPr>
          <w:rFonts w:ascii="ＭＳ Ｐゴシック" w:eastAsia="ＭＳ Ｐゴシック" w:hAnsi="ＭＳ Ｐゴシック"/>
          <w:b/>
          <w:color w:val="1F3864" w:themeColor="accent1" w:themeShade="80"/>
          <w:sz w:val="24"/>
        </w:rPr>
      </w:pPr>
      <w:bookmarkStart w:id="5" w:name="高校生時代"/>
      <w:r w:rsidRPr="000239F0">
        <w:rPr>
          <w:rFonts w:ascii="ＭＳ Ｐゴシック" w:eastAsia="ＭＳ Ｐゴシック" w:hAnsi="ＭＳ Ｐゴシック" w:hint="eastAsia"/>
          <w:b/>
          <w:color w:val="1F3864" w:themeColor="accent1" w:themeShade="80"/>
          <w:sz w:val="24"/>
        </w:rPr>
        <w:t>＜高校</w:t>
      </w:r>
      <w:r w:rsidR="00C75F8E">
        <w:rPr>
          <w:rFonts w:ascii="ＭＳ Ｐゴシック" w:eastAsia="ＭＳ Ｐゴシック" w:hAnsi="ＭＳ Ｐゴシック" w:hint="eastAsia"/>
          <w:b/>
          <w:color w:val="1F3864" w:themeColor="accent1" w:themeShade="80"/>
          <w:sz w:val="24"/>
        </w:rPr>
        <w:t>生時代</w:t>
      </w:r>
      <w:r w:rsidRPr="000239F0">
        <w:rPr>
          <w:rFonts w:ascii="ＭＳ Ｐゴシック" w:eastAsia="ＭＳ Ｐゴシック" w:hAnsi="ＭＳ Ｐゴシック" w:hint="eastAsia"/>
          <w:b/>
          <w:color w:val="1F3864" w:themeColor="accent1" w:themeShade="80"/>
          <w:sz w:val="24"/>
        </w:rPr>
        <w:t>＞</w:t>
      </w:r>
      <w:bookmarkEnd w:id="5"/>
    </w:p>
    <w:p w14:paraId="2693A1A0" w14:textId="1A48FC4E" w:rsidR="000C4933" w:rsidRDefault="000C4933" w:rsidP="000C4933">
      <w:r>
        <w:rPr>
          <w:rFonts w:hint="eastAsia"/>
        </w:rPr>
        <w:t>父の協力のおかげか、野球で才能を発揮し、スポーツ推薦で「柳第一高等学校」へ入学することができた。野球の名門校で、私が在学中も甲子園に</w:t>
      </w:r>
      <w:r>
        <w:t>2度出場した。高校時代は野球一色の毎日を送った。甲子園での経験は一生の思い出である。その後、大学には進学しなかったので、高校生の3年間が最後の学生時代であった。</w:t>
      </w:r>
    </w:p>
    <w:p w14:paraId="7D03F7E7" w14:textId="77777777" w:rsidR="006627AB" w:rsidRDefault="006627AB" w:rsidP="000C4933"/>
    <w:p w14:paraId="08AC3D09" w14:textId="455A636F" w:rsidR="000C4933" w:rsidRPr="003054E0" w:rsidRDefault="000C4933" w:rsidP="006627AB">
      <w:pPr>
        <w:pStyle w:val="2"/>
      </w:pPr>
      <w:r w:rsidRPr="003054E0">
        <w:rPr>
          <w:rFonts w:hint="eastAsia"/>
        </w:rPr>
        <w:t>◆結婚と娘の誕生</w:t>
      </w:r>
    </w:p>
    <w:p w14:paraId="52AE47CD" w14:textId="77777777" w:rsidR="000C4933" w:rsidRPr="000239F0" w:rsidRDefault="000C4933" w:rsidP="000C4933">
      <w:pPr>
        <w:spacing w:beforeLines="50" w:before="180"/>
        <w:rPr>
          <w:rFonts w:ascii="ＭＳ Ｐゴシック" w:eastAsia="ＭＳ Ｐゴシック" w:hAnsi="ＭＳ Ｐゴシック"/>
          <w:b/>
          <w:color w:val="1F3864" w:themeColor="accent1" w:themeShade="80"/>
          <w:sz w:val="24"/>
        </w:rPr>
      </w:pPr>
      <w:bookmarkStart w:id="6" w:name="結婚"/>
      <w:r w:rsidRPr="000239F0">
        <w:rPr>
          <w:rFonts w:ascii="ＭＳ Ｐゴシック" w:eastAsia="ＭＳ Ｐゴシック" w:hAnsi="ＭＳ Ｐゴシック" w:hint="eastAsia"/>
          <w:b/>
          <w:color w:val="1F3864" w:themeColor="accent1" w:themeShade="80"/>
          <w:sz w:val="24"/>
        </w:rPr>
        <w:t>＜結婚＞</w:t>
      </w:r>
      <w:bookmarkEnd w:id="6"/>
    </w:p>
    <w:p w14:paraId="030572E5" w14:textId="37A565AD" w:rsidR="000C4933" w:rsidRDefault="000C4933" w:rsidP="000C4933">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14:paraId="0315727E" w14:textId="5F3A7B35" w:rsidR="000C4933" w:rsidRDefault="000C4933" w:rsidP="000C4933">
      <w:r>
        <w:rPr>
          <w:rFonts w:hint="eastAsia"/>
        </w:rPr>
        <w:t>結婚して</w:t>
      </w:r>
      <w:r>
        <w:t>2年が過ぎた頃、そろそろ子供が欲しいという話題になった。そんな私たち夫婦に結婚3年目にしてやっと娘が誕生した。</w:t>
      </w:r>
    </w:p>
    <w:p w14:paraId="68D60133" w14:textId="77777777" w:rsidR="000C4933" w:rsidRPr="000239F0" w:rsidRDefault="000C4933" w:rsidP="000C4933">
      <w:pPr>
        <w:spacing w:beforeLines="50" w:before="180"/>
        <w:rPr>
          <w:rFonts w:ascii="ＭＳ Ｐゴシック" w:eastAsia="ＭＳ Ｐゴシック" w:hAnsi="ＭＳ Ｐゴシック"/>
          <w:b/>
          <w:color w:val="1F3864" w:themeColor="accent1" w:themeShade="80"/>
          <w:sz w:val="24"/>
        </w:rPr>
      </w:pPr>
      <w:bookmarkStart w:id="7" w:name="娘"/>
      <w:r w:rsidRPr="000239F0">
        <w:rPr>
          <w:rFonts w:ascii="ＭＳ Ｐゴシック" w:eastAsia="ＭＳ Ｐゴシック" w:hAnsi="ＭＳ Ｐゴシック" w:hint="eastAsia"/>
          <w:b/>
          <w:color w:val="1F3864" w:themeColor="accent1" w:themeShade="80"/>
          <w:sz w:val="24"/>
        </w:rPr>
        <w:t>＜娘の紹介と成長記録＞</w:t>
      </w:r>
      <w:bookmarkEnd w:id="7"/>
    </w:p>
    <w:p w14:paraId="74F8DF8E" w14:textId="61958688" w:rsidR="000C4933" w:rsidRDefault="000C4933" w:rsidP="000C4933">
      <w:r>
        <w:rPr>
          <w:rFonts w:hint="eastAsia"/>
        </w:rPr>
        <w:t>名前は優子。優雅で優しい子に育ってほしいという意味で、私の母が名付けた。昭和</w:t>
      </w:r>
      <w:r>
        <w:t>45年7月20日生まれ。星座はかに座で、血液型はB型だ。</w:t>
      </w:r>
    </w:p>
    <w:p w14:paraId="0AA54193" w14:textId="4056E6EC" w:rsidR="000C4933" w:rsidRDefault="000C4933" w:rsidP="000C4933">
      <w:r>
        <w:rPr>
          <w:rFonts w:hint="eastAsia"/>
        </w:rPr>
        <w:t>生まれた時から</w:t>
      </w:r>
      <w:r>
        <w:t>3歳までを表にしてみた。</w:t>
      </w:r>
    </w:p>
    <w:tbl>
      <w:tblPr>
        <w:tblStyle w:val="4-1"/>
        <w:tblW w:w="0" w:type="auto"/>
        <w:tblLook w:val="0420" w:firstRow="1" w:lastRow="0" w:firstColumn="0" w:lastColumn="0" w:noHBand="0" w:noVBand="1"/>
      </w:tblPr>
      <w:tblGrid>
        <w:gridCol w:w="2547"/>
        <w:gridCol w:w="1488"/>
        <w:gridCol w:w="1489"/>
      </w:tblGrid>
      <w:tr w:rsidR="000C4933" w:rsidRPr="003054E0" w14:paraId="515634D7" w14:textId="77777777" w:rsidTr="000239F0">
        <w:trPr>
          <w:cnfStyle w:val="100000000000" w:firstRow="1" w:lastRow="0" w:firstColumn="0" w:lastColumn="0" w:oddVBand="0" w:evenVBand="0" w:oddHBand="0" w:evenHBand="0" w:firstRowFirstColumn="0" w:firstRowLastColumn="0" w:lastRowFirstColumn="0" w:lastRowLastColumn="0"/>
        </w:trPr>
        <w:tc>
          <w:tcPr>
            <w:tcW w:w="2547" w:type="dxa"/>
          </w:tcPr>
          <w:p w14:paraId="00D168F7" w14:textId="77777777" w:rsidR="000C4933" w:rsidRPr="003054E0" w:rsidRDefault="000C4933" w:rsidP="00D44A03">
            <w:pPr>
              <w:jc w:val="center"/>
            </w:pPr>
          </w:p>
        </w:tc>
        <w:tc>
          <w:tcPr>
            <w:tcW w:w="1488" w:type="dxa"/>
          </w:tcPr>
          <w:p w14:paraId="7CB486EC" w14:textId="77777777" w:rsidR="000C4933" w:rsidRPr="003054E0" w:rsidRDefault="000C4933" w:rsidP="00D44A03">
            <w:pPr>
              <w:jc w:val="center"/>
            </w:pPr>
            <w:r w:rsidRPr="003054E0">
              <w:t>身長</w:t>
            </w:r>
          </w:p>
        </w:tc>
        <w:tc>
          <w:tcPr>
            <w:tcW w:w="1489" w:type="dxa"/>
          </w:tcPr>
          <w:p w14:paraId="34A8F89B" w14:textId="77777777" w:rsidR="000C4933" w:rsidRPr="003054E0" w:rsidRDefault="000C4933" w:rsidP="00D44A03">
            <w:pPr>
              <w:jc w:val="center"/>
            </w:pPr>
            <w:r w:rsidRPr="003054E0">
              <w:t>体重</w:t>
            </w:r>
          </w:p>
        </w:tc>
      </w:tr>
      <w:tr w:rsidR="000C4933" w:rsidRPr="003054E0" w14:paraId="5C161A78" w14:textId="77777777" w:rsidTr="000239F0">
        <w:trPr>
          <w:cnfStyle w:val="000000100000" w:firstRow="0" w:lastRow="0" w:firstColumn="0" w:lastColumn="0" w:oddVBand="0" w:evenVBand="0" w:oddHBand="1" w:evenHBand="0" w:firstRowFirstColumn="0" w:firstRowLastColumn="0" w:lastRowFirstColumn="0" w:lastRowLastColumn="0"/>
        </w:trPr>
        <w:tc>
          <w:tcPr>
            <w:tcW w:w="2547" w:type="dxa"/>
          </w:tcPr>
          <w:p w14:paraId="7335F079" w14:textId="77777777" w:rsidR="000C4933" w:rsidRPr="003054E0" w:rsidRDefault="000C4933" w:rsidP="00D44A03">
            <w:r w:rsidRPr="003054E0">
              <w:rPr>
                <w:rFonts w:hint="eastAsia"/>
              </w:rPr>
              <w:t>誕生時</w:t>
            </w:r>
          </w:p>
        </w:tc>
        <w:tc>
          <w:tcPr>
            <w:tcW w:w="1488" w:type="dxa"/>
          </w:tcPr>
          <w:p w14:paraId="77574006" w14:textId="77777777" w:rsidR="000C4933" w:rsidRPr="003054E0" w:rsidRDefault="000C4933" w:rsidP="00D44A03">
            <w:pPr>
              <w:jc w:val="right"/>
            </w:pPr>
            <w:r w:rsidRPr="003054E0">
              <w:t>49cm</w:t>
            </w:r>
          </w:p>
        </w:tc>
        <w:tc>
          <w:tcPr>
            <w:tcW w:w="1489" w:type="dxa"/>
          </w:tcPr>
          <w:p w14:paraId="69401FF0" w14:textId="77777777" w:rsidR="000C4933" w:rsidRPr="003054E0" w:rsidRDefault="000C4933" w:rsidP="00D44A03">
            <w:pPr>
              <w:jc w:val="right"/>
            </w:pPr>
            <w:r w:rsidRPr="003054E0">
              <w:t>3,250g</w:t>
            </w:r>
          </w:p>
        </w:tc>
      </w:tr>
      <w:tr w:rsidR="000C4933" w:rsidRPr="003054E0" w14:paraId="16D1D326" w14:textId="77777777" w:rsidTr="000239F0">
        <w:tc>
          <w:tcPr>
            <w:tcW w:w="2547" w:type="dxa"/>
          </w:tcPr>
          <w:p w14:paraId="57025717" w14:textId="77777777" w:rsidR="000C4933" w:rsidRPr="003054E0" w:rsidRDefault="000C4933" w:rsidP="00D44A03">
            <w:r w:rsidRPr="003054E0">
              <w:t>1歳</w:t>
            </w:r>
          </w:p>
        </w:tc>
        <w:tc>
          <w:tcPr>
            <w:tcW w:w="1488" w:type="dxa"/>
          </w:tcPr>
          <w:p w14:paraId="0FD403F8" w14:textId="77777777" w:rsidR="000C4933" w:rsidRPr="003054E0" w:rsidRDefault="000C4933" w:rsidP="00D44A03">
            <w:pPr>
              <w:jc w:val="right"/>
            </w:pPr>
            <w:r w:rsidRPr="003054E0">
              <w:t>73cm</w:t>
            </w:r>
          </w:p>
        </w:tc>
        <w:tc>
          <w:tcPr>
            <w:tcW w:w="1489" w:type="dxa"/>
          </w:tcPr>
          <w:p w14:paraId="53A9092D" w14:textId="77777777" w:rsidR="000C4933" w:rsidRPr="003054E0" w:rsidRDefault="000C4933" w:rsidP="00D44A03">
            <w:pPr>
              <w:jc w:val="right"/>
            </w:pPr>
            <w:r w:rsidRPr="003054E0">
              <w:t>9,820g</w:t>
            </w:r>
          </w:p>
        </w:tc>
      </w:tr>
      <w:tr w:rsidR="000C4933" w:rsidRPr="003054E0" w14:paraId="77777796" w14:textId="77777777" w:rsidTr="000239F0">
        <w:trPr>
          <w:cnfStyle w:val="000000100000" w:firstRow="0" w:lastRow="0" w:firstColumn="0" w:lastColumn="0" w:oddVBand="0" w:evenVBand="0" w:oddHBand="1" w:evenHBand="0" w:firstRowFirstColumn="0" w:firstRowLastColumn="0" w:lastRowFirstColumn="0" w:lastRowLastColumn="0"/>
        </w:trPr>
        <w:tc>
          <w:tcPr>
            <w:tcW w:w="2547" w:type="dxa"/>
          </w:tcPr>
          <w:p w14:paraId="0A9E1D71" w14:textId="77777777" w:rsidR="000C4933" w:rsidRPr="003054E0" w:rsidRDefault="000C4933" w:rsidP="00D44A03">
            <w:r w:rsidRPr="003054E0">
              <w:t>2歳</w:t>
            </w:r>
          </w:p>
        </w:tc>
        <w:tc>
          <w:tcPr>
            <w:tcW w:w="1488" w:type="dxa"/>
          </w:tcPr>
          <w:p w14:paraId="6EDC3A36" w14:textId="77777777" w:rsidR="000C4933" w:rsidRPr="003054E0" w:rsidRDefault="000C4933" w:rsidP="00D44A03">
            <w:pPr>
              <w:jc w:val="right"/>
            </w:pPr>
            <w:r w:rsidRPr="003054E0">
              <w:t>86cm</w:t>
            </w:r>
          </w:p>
        </w:tc>
        <w:tc>
          <w:tcPr>
            <w:tcW w:w="1489" w:type="dxa"/>
          </w:tcPr>
          <w:p w14:paraId="11B2125F" w14:textId="77777777" w:rsidR="000C4933" w:rsidRPr="003054E0" w:rsidRDefault="000C4933" w:rsidP="00D44A03">
            <w:pPr>
              <w:jc w:val="right"/>
            </w:pPr>
            <w:r w:rsidRPr="003054E0">
              <w:t>11.3kg</w:t>
            </w:r>
          </w:p>
        </w:tc>
      </w:tr>
      <w:tr w:rsidR="000C4933" w:rsidRPr="003054E0" w14:paraId="39859939" w14:textId="77777777" w:rsidTr="000239F0">
        <w:tc>
          <w:tcPr>
            <w:tcW w:w="2547" w:type="dxa"/>
          </w:tcPr>
          <w:p w14:paraId="3D33B4B9" w14:textId="77777777" w:rsidR="000C4933" w:rsidRPr="003054E0" w:rsidRDefault="000C4933" w:rsidP="00D44A03">
            <w:r w:rsidRPr="003054E0">
              <w:t>3歳</w:t>
            </w:r>
          </w:p>
        </w:tc>
        <w:tc>
          <w:tcPr>
            <w:tcW w:w="1488" w:type="dxa"/>
          </w:tcPr>
          <w:p w14:paraId="03A8E12C" w14:textId="77777777" w:rsidR="000C4933" w:rsidRPr="003054E0" w:rsidRDefault="000C4933" w:rsidP="00D44A03">
            <w:pPr>
              <w:jc w:val="right"/>
            </w:pPr>
            <w:r w:rsidRPr="003054E0">
              <w:t>93cm</w:t>
            </w:r>
          </w:p>
        </w:tc>
        <w:tc>
          <w:tcPr>
            <w:tcW w:w="1489" w:type="dxa"/>
          </w:tcPr>
          <w:p w14:paraId="00D2FECC" w14:textId="77777777" w:rsidR="000C4933" w:rsidRPr="003054E0" w:rsidRDefault="000C4933" w:rsidP="00D44A03">
            <w:pPr>
              <w:jc w:val="right"/>
            </w:pPr>
            <w:r w:rsidRPr="003054E0">
              <w:t>13.1kg</w:t>
            </w:r>
          </w:p>
        </w:tc>
      </w:tr>
    </w:tbl>
    <w:p w14:paraId="5553F3A0" w14:textId="60E5CB91" w:rsidR="000C4933" w:rsidRDefault="000C4933" w:rsidP="000C4933">
      <w:r>
        <w:rPr>
          <w:rFonts w:hint="eastAsia"/>
        </w:rPr>
        <w:t>そのあとも順調に身長を伸ばし、体重を増やしている。早くも両親の頑健さを引き継いだか、大きな病気をすることもなく、健やかに成長してくれた。</w:t>
      </w:r>
    </w:p>
    <w:p w14:paraId="10B63737" w14:textId="77777777" w:rsidR="000C4933" w:rsidRDefault="000C4933" w:rsidP="000C4933">
      <w:r>
        <w:br w:type="page"/>
      </w:r>
    </w:p>
    <w:p w14:paraId="3970F6A6" w14:textId="77777777" w:rsidR="000C4933" w:rsidRDefault="000C4933" w:rsidP="000C4933">
      <w:pPr>
        <w:pStyle w:val="1"/>
      </w:pPr>
      <w:r>
        <w:lastRenderedPageBreak/>
        <w:t>2.</w:t>
      </w:r>
      <w:r>
        <w:rPr>
          <w:rFonts w:hint="eastAsia"/>
        </w:rPr>
        <w:tab/>
      </w:r>
      <w:r>
        <w:t>港町・横浜</w:t>
      </w:r>
    </w:p>
    <w:p w14:paraId="3DB30497" w14:textId="6ABF5FBA" w:rsidR="000C4933" w:rsidRPr="003054E0" w:rsidRDefault="000C4933" w:rsidP="006627AB">
      <w:pPr>
        <w:pStyle w:val="2"/>
      </w:pPr>
      <w:r>
        <w:rPr>
          <w:rFonts w:hint="eastAsia"/>
          <w:noProof/>
        </w:rPr>
        <w:drawing>
          <wp:anchor distT="0" distB="0" distL="114300" distR="114300" simplePos="0" relativeHeight="251660288" behindDoc="0" locked="0" layoutInCell="1" allowOverlap="1" wp14:anchorId="12B67DA4" wp14:editId="30FE89C5">
            <wp:simplePos x="0" y="0"/>
            <wp:positionH relativeFrom="margin">
              <wp:posOffset>4100830</wp:posOffset>
            </wp:positionH>
            <wp:positionV relativeFrom="paragraph">
              <wp:posOffset>403860</wp:posOffset>
            </wp:positionV>
            <wp:extent cx="2015490" cy="1511935"/>
            <wp:effectExtent l="0" t="0" r="381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8" cstate="screen">
                      <a:extLst>
                        <a:ext uri="{28A0092B-C50C-407E-A947-70E740481C1C}">
                          <a14:useLocalDpi xmlns:a14="http://schemas.microsoft.com/office/drawing/2010/main"/>
                        </a:ext>
                      </a:extLst>
                    </a:blip>
                    <a:stretch>
                      <a:fillRect/>
                    </a:stretch>
                  </pic:blipFill>
                  <pic:spPr>
                    <a:xfrm>
                      <a:off x="0" y="0"/>
                      <a:ext cx="2015490" cy="1511935"/>
                    </a:xfrm>
                    <a:prstGeom prst="rect">
                      <a:avLst/>
                    </a:prstGeom>
                  </pic:spPr>
                </pic:pic>
              </a:graphicData>
            </a:graphic>
          </wp:anchor>
        </w:drawing>
      </w:r>
      <w:r w:rsidRPr="003054E0">
        <w:rPr>
          <w:rFonts w:hint="eastAsia"/>
        </w:rPr>
        <w:t>◆横浜市の成長</w:t>
      </w:r>
    </w:p>
    <w:p w14:paraId="17C3D6DF" w14:textId="4AC84B8B" w:rsidR="000C4933" w:rsidRDefault="000C4933" w:rsidP="000C4933">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14:paraId="4F16DD76" w14:textId="0106FFB2" w:rsidR="000C4933" w:rsidRPr="003054E0" w:rsidRDefault="000C4933" w:rsidP="006627AB">
      <w:pPr>
        <w:pStyle w:val="2"/>
      </w:pPr>
      <w:r w:rsidRPr="003054E0">
        <w:rPr>
          <w:rFonts w:hint="eastAsia"/>
        </w:rPr>
        <w:t>◆横浜中華街</w:t>
      </w:r>
    </w:p>
    <w:p w14:paraId="3B3AD767" w14:textId="18EBEE17" w:rsidR="000C4933" w:rsidRDefault="000C4933" w:rsidP="000C4933">
      <w:r>
        <w:rPr>
          <w:rFonts w:hint="eastAsia"/>
        </w:rPr>
        <w:t>先日、久しぶりに横浜中華街に行った。みなとみらい線に乗りながら、子供の頃に初めて横浜中華街に行った日のことを思い出した。今でこそ</w:t>
      </w:r>
      <w:r>
        <w:t>200軒近い料理店が並んでいるが、私が生まれた頃はほんの20軒ほどの店しかなかった。昭和47年の日中国交回復から、どんどん店が増えていって、現在のような横浜中華街になった。</w:t>
      </w:r>
    </w:p>
    <w:p w14:paraId="5B665498" w14:textId="0C0ABA9D" w:rsidR="000C4933" w:rsidRDefault="000C4933" w:rsidP="000C4933">
      <w:r>
        <w:rPr>
          <w:rFonts w:hint="eastAsia"/>
        </w:rPr>
        <w:t>大学生だろうか、学生がたくさんいて、楽しそうに話しながら肉まんを食べている。この世代の人たちの中で横浜中華街の変貌ぶりに思いをはせる人はいまい。</w:t>
      </w:r>
    </w:p>
    <w:p w14:paraId="7FC844AD" w14:textId="12A5DB75" w:rsidR="000C4933" w:rsidRPr="003054E0" w:rsidRDefault="000C4933" w:rsidP="006627AB">
      <w:pPr>
        <w:pStyle w:val="2"/>
      </w:pPr>
      <w:r w:rsidRPr="003054E0">
        <w:rPr>
          <w:rFonts w:hint="eastAsia"/>
        </w:rPr>
        <w:t>◆山下公園</w:t>
      </w:r>
    </w:p>
    <w:p w14:paraId="40FF8B8C" w14:textId="7FE0D778" w:rsidR="000C4933" w:rsidRDefault="000C4933" w:rsidP="000C4933">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14:paraId="26994683" w14:textId="6FB7234A" w:rsidR="000C4933" w:rsidRDefault="000C4933" w:rsidP="000C4933">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14:paraId="6132E275" w14:textId="5FD1B44F" w:rsidR="000C4933" w:rsidRDefault="000C4933" w:rsidP="000C4933">
      <w:r>
        <w:rPr>
          <w:rFonts w:hint="eastAsia"/>
        </w:rPr>
        <w:t>でも、我が娘の「遊んで！遊んで！」攻撃はもっと強力だった。あれには本当にまいった。</w:t>
      </w:r>
    </w:p>
    <w:p w14:paraId="78269EA8" w14:textId="0AFF203B" w:rsidR="000C4933" w:rsidRPr="003054E0" w:rsidRDefault="000C4933" w:rsidP="006627AB">
      <w:pPr>
        <w:pStyle w:val="2"/>
      </w:pPr>
      <w:r w:rsidRPr="003054E0">
        <w:rPr>
          <w:rFonts w:hint="eastAsia"/>
        </w:rPr>
        <w:t>◆最近の私のお気に入り</w:t>
      </w:r>
    </w:p>
    <w:p w14:paraId="7CA19268" w14:textId="2E19A0B4" w:rsidR="000C4933" w:rsidRDefault="000C4933" w:rsidP="000C4933">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さん橋で海を眺めたあと、赤レンガパークで妻とお茶をする生活を満喫している。</w:t>
      </w:r>
    </w:p>
    <w:p w14:paraId="5D7A97E4" w14:textId="0224162C" w:rsidR="000C4933" w:rsidRDefault="000C4933" w:rsidP="000C4933">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14:paraId="4321E643" w14:textId="77777777" w:rsidR="000C4933" w:rsidRDefault="000C4933" w:rsidP="000C4933">
      <w:r>
        <w:br w:type="page"/>
      </w:r>
    </w:p>
    <w:p w14:paraId="068B696B" w14:textId="77777777" w:rsidR="000C4933" w:rsidRDefault="000C4933" w:rsidP="000C4933">
      <w:pPr>
        <w:pStyle w:val="1"/>
      </w:pPr>
      <w:r>
        <w:lastRenderedPageBreak/>
        <w:t>3.</w:t>
      </w:r>
      <w:r>
        <w:rPr>
          <w:rFonts w:hint="eastAsia"/>
        </w:rPr>
        <w:tab/>
      </w:r>
      <w:r>
        <w:t>横浜の歴史</w:t>
      </w:r>
    </w:p>
    <w:p w14:paraId="2D57CF84" w14:textId="3D735201" w:rsidR="000C4933" w:rsidRPr="003054E0" w:rsidRDefault="000C4933" w:rsidP="006627AB">
      <w:pPr>
        <w:pStyle w:val="2"/>
      </w:pPr>
      <w:r w:rsidRPr="003054E0">
        <w:rPr>
          <w:rFonts w:hint="eastAsia"/>
        </w:rPr>
        <w:t>◆私が生まれてから現在に至るまで</w:t>
      </w:r>
    </w:p>
    <w:tbl>
      <w:tblPr>
        <w:tblStyle w:val="4-1"/>
        <w:tblW w:w="4994" w:type="pct"/>
        <w:tblLook w:val="0420" w:firstRow="1" w:lastRow="0" w:firstColumn="0" w:lastColumn="0" w:noHBand="0" w:noVBand="1"/>
      </w:tblPr>
      <w:tblGrid>
        <w:gridCol w:w="2433"/>
        <w:gridCol w:w="7291"/>
      </w:tblGrid>
      <w:tr w:rsidR="000C4933" w:rsidRPr="003810A0" w14:paraId="385A9A15" w14:textId="77777777" w:rsidTr="004200EE">
        <w:trPr>
          <w:cnfStyle w:val="100000000000" w:firstRow="1" w:lastRow="0" w:firstColumn="0" w:lastColumn="0" w:oddVBand="0" w:evenVBand="0" w:oddHBand="0" w:evenHBand="0" w:firstRowFirstColumn="0" w:firstRowLastColumn="0" w:lastRowFirstColumn="0" w:lastRowLastColumn="0"/>
        </w:trPr>
        <w:tc>
          <w:tcPr>
            <w:tcW w:w="1251" w:type="pct"/>
          </w:tcPr>
          <w:p w14:paraId="1CC0C3C9" w14:textId="77777777" w:rsidR="000C4933" w:rsidRPr="003810A0" w:rsidRDefault="000C4933" w:rsidP="00D44A03">
            <w:pPr>
              <w:jc w:val="center"/>
            </w:pPr>
            <w:r w:rsidRPr="003810A0">
              <w:rPr>
                <w:rFonts w:hint="eastAsia"/>
              </w:rPr>
              <w:t>年</w:t>
            </w:r>
          </w:p>
        </w:tc>
        <w:tc>
          <w:tcPr>
            <w:tcW w:w="3749" w:type="pct"/>
          </w:tcPr>
          <w:p w14:paraId="2A23BEC7" w14:textId="77777777" w:rsidR="000C4933" w:rsidRPr="003810A0" w:rsidRDefault="000C4933" w:rsidP="00D44A03">
            <w:pPr>
              <w:jc w:val="center"/>
            </w:pPr>
            <w:r w:rsidRPr="003810A0">
              <w:t>出来事</w:t>
            </w:r>
          </w:p>
        </w:tc>
      </w:tr>
      <w:tr w:rsidR="000C4933" w:rsidRPr="003810A0" w14:paraId="1272B52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6D5DD8A" w14:textId="77777777" w:rsidR="000C4933" w:rsidRPr="003810A0" w:rsidRDefault="000C4933" w:rsidP="00D44A03">
            <w:r w:rsidRPr="003810A0">
              <w:t>1949年（昭和24年）</w:t>
            </w:r>
          </w:p>
        </w:tc>
        <w:tc>
          <w:tcPr>
            <w:tcW w:w="3749" w:type="pct"/>
          </w:tcPr>
          <w:p w14:paraId="55A0BCAA" w14:textId="77777777" w:rsidR="000C4933" w:rsidRPr="003810A0" w:rsidRDefault="000C4933" w:rsidP="00D44A03">
            <w:r w:rsidRPr="003810A0">
              <w:t>日本貿易博覧会　開催</w:t>
            </w:r>
          </w:p>
        </w:tc>
      </w:tr>
      <w:tr w:rsidR="000C4933" w:rsidRPr="003810A0" w14:paraId="2C0F1BFD" w14:textId="77777777" w:rsidTr="004200EE">
        <w:tc>
          <w:tcPr>
            <w:tcW w:w="1251" w:type="pct"/>
          </w:tcPr>
          <w:p w14:paraId="559D5D02" w14:textId="77777777" w:rsidR="000C4933" w:rsidRPr="003810A0" w:rsidRDefault="000C4933" w:rsidP="00D44A03">
            <w:r w:rsidRPr="003810A0">
              <w:t>1956年（昭和31年）</w:t>
            </w:r>
          </w:p>
        </w:tc>
        <w:tc>
          <w:tcPr>
            <w:tcW w:w="3749" w:type="pct"/>
          </w:tcPr>
          <w:p w14:paraId="1105F184" w14:textId="77777777" w:rsidR="000C4933" w:rsidRPr="003810A0" w:rsidRDefault="000C4933" w:rsidP="00D44A03">
            <w:r w:rsidRPr="003810A0">
              <w:t>横浜高島屋　開業</w:t>
            </w:r>
          </w:p>
        </w:tc>
      </w:tr>
      <w:tr w:rsidR="000C4933" w:rsidRPr="003810A0" w14:paraId="68861AAB"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AB173E1" w14:textId="77777777" w:rsidR="000C4933" w:rsidRPr="003810A0" w:rsidRDefault="000C4933" w:rsidP="00D44A03">
            <w:r w:rsidRPr="003810A0">
              <w:t>1958年（昭和33年）</w:t>
            </w:r>
          </w:p>
        </w:tc>
        <w:tc>
          <w:tcPr>
            <w:tcW w:w="3749" w:type="pct"/>
          </w:tcPr>
          <w:p w14:paraId="64B756B4" w14:textId="77777777" w:rsidR="000C4933" w:rsidRPr="003810A0" w:rsidRDefault="000C4933" w:rsidP="00D44A03">
            <w:r w:rsidRPr="003810A0">
              <w:t>開港100年記念祭　開催</w:t>
            </w:r>
          </w:p>
        </w:tc>
      </w:tr>
      <w:tr w:rsidR="000C4933" w:rsidRPr="003810A0" w14:paraId="35722360" w14:textId="77777777" w:rsidTr="004200EE">
        <w:tc>
          <w:tcPr>
            <w:tcW w:w="1251" w:type="pct"/>
          </w:tcPr>
          <w:p w14:paraId="7BBA05CF" w14:textId="77777777" w:rsidR="000C4933" w:rsidRPr="003810A0" w:rsidRDefault="000C4933" w:rsidP="00D44A03">
            <w:r w:rsidRPr="003810A0">
              <w:t>1961年（昭和36年）</w:t>
            </w:r>
          </w:p>
        </w:tc>
        <w:tc>
          <w:tcPr>
            <w:tcW w:w="3749" w:type="pct"/>
          </w:tcPr>
          <w:p w14:paraId="2A7DC16C" w14:textId="77777777" w:rsidR="000C4933" w:rsidRPr="003810A0" w:rsidRDefault="000C4933" w:rsidP="00D44A03">
            <w:r w:rsidRPr="003810A0">
              <w:t>横浜マリンタワー　完成</w:t>
            </w:r>
          </w:p>
        </w:tc>
      </w:tr>
      <w:tr w:rsidR="000C4933" w:rsidRPr="003810A0" w14:paraId="5E148ABF"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76C3FD3A" w14:textId="77777777" w:rsidR="000C4933" w:rsidRPr="003810A0" w:rsidRDefault="000C4933" w:rsidP="00D44A03">
            <w:r w:rsidRPr="003810A0">
              <w:t>1964年（昭和39年）</w:t>
            </w:r>
          </w:p>
        </w:tc>
        <w:tc>
          <w:tcPr>
            <w:tcW w:w="3749" w:type="pct"/>
          </w:tcPr>
          <w:p w14:paraId="57D694BA" w14:textId="77777777" w:rsidR="000C4933" w:rsidRPr="003810A0" w:rsidRDefault="000C4933" w:rsidP="00D44A03">
            <w:r w:rsidRPr="003810A0">
              <w:t>根岸線（桜木町駅～磯子駅）　開通</w:t>
            </w:r>
          </w:p>
        </w:tc>
      </w:tr>
      <w:tr w:rsidR="000C4933" w:rsidRPr="003810A0" w14:paraId="43287ABE" w14:textId="77777777" w:rsidTr="004200EE">
        <w:tc>
          <w:tcPr>
            <w:tcW w:w="1251" w:type="pct"/>
          </w:tcPr>
          <w:p w14:paraId="551B9FCC" w14:textId="77777777" w:rsidR="000C4933" w:rsidRPr="003810A0" w:rsidRDefault="000C4933" w:rsidP="00D44A03">
            <w:r w:rsidRPr="003810A0">
              <w:t>1965年（昭和40年）</w:t>
            </w:r>
          </w:p>
        </w:tc>
        <w:tc>
          <w:tcPr>
            <w:tcW w:w="3749" w:type="pct"/>
          </w:tcPr>
          <w:p w14:paraId="1FCE29DB" w14:textId="77777777" w:rsidR="000C4933" w:rsidRPr="003810A0" w:rsidRDefault="000C4933" w:rsidP="00D44A03">
            <w:r w:rsidRPr="003810A0">
              <w:t>こどもの国　開園</w:t>
            </w:r>
          </w:p>
        </w:tc>
      </w:tr>
      <w:tr w:rsidR="000C4933" w:rsidRPr="003810A0" w14:paraId="69B332F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2F9B01B" w14:textId="77777777" w:rsidR="000C4933" w:rsidRPr="003810A0" w:rsidRDefault="000C4933" w:rsidP="00D44A03">
            <w:r w:rsidRPr="003810A0">
              <w:t>1968年（昭和43年）</w:t>
            </w:r>
          </w:p>
        </w:tc>
        <w:tc>
          <w:tcPr>
            <w:tcW w:w="3749" w:type="pct"/>
          </w:tcPr>
          <w:p w14:paraId="3FE5B08F" w14:textId="77777777" w:rsidR="000C4933" w:rsidRPr="003810A0" w:rsidRDefault="000C4933" w:rsidP="00D44A03">
            <w:r w:rsidRPr="003810A0">
              <w:t>東名高速道路・首都高速道路横浜羽田線　開通</w:t>
            </w:r>
          </w:p>
        </w:tc>
      </w:tr>
      <w:tr w:rsidR="000C4933" w:rsidRPr="003810A0" w14:paraId="491E1200" w14:textId="77777777" w:rsidTr="004200EE">
        <w:tc>
          <w:tcPr>
            <w:tcW w:w="1251" w:type="pct"/>
          </w:tcPr>
          <w:p w14:paraId="1AB83156" w14:textId="77777777" w:rsidR="000C4933" w:rsidRPr="003810A0" w:rsidRDefault="000C4933" w:rsidP="00D44A03">
            <w:r w:rsidRPr="003810A0">
              <w:t>1972年（昭和47年）</w:t>
            </w:r>
          </w:p>
        </w:tc>
        <w:tc>
          <w:tcPr>
            <w:tcW w:w="3749" w:type="pct"/>
          </w:tcPr>
          <w:p w14:paraId="27497BC6" w14:textId="77777777" w:rsidR="000C4933" w:rsidRPr="003810A0" w:rsidRDefault="000C4933" w:rsidP="00D44A03">
            <w:r w:rsidRPr="003810A0">
              <w:rPr>
                <w:rFonts w:hint="eastAsia"/>
              </w:rPr>
              <w:t>横浜市営地下鉄（伊勢佐木長者町駅～上大岡駅）　開通</w:t>
            </w:r>
          </w:p>
        </w:tc>
      </w:tr>
      <w:tr w:rsidR="000C4933" w:rsidRPr="003810A0" w14:paraId="1D0BCD5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21A5773F" w14:textId="77777777" w:rsidR="000C4933" w:rsidRPr="003810A0" w:rsidRDefault="000C4933" w:rsidP="00D44A03">
            <w:r w:rsidRPr="003810A0">
              <w:t>1978年（昭和53年）</w:t>
            </w:r>
          </w:p>
        </w:tc>
        <w:tc>
          <w:tcPr>
            <w:tcW w:w="3749" w:type="pct"/>
          </w:tcPr>
          <w:p w14:paraId="63DC7F48" w14:textId="77777777" w:rsidR="000C4933" w:rsidRPr="003810A0" w:rsidRDefault="000C4933" w:rsidP="00D44A03">
            <w:r w:rsidRPr="003810A0">
              <w:t>横浜スタジアム　完成</w:t>
            </w:r>
          </w:p>
        </w:tc>
      </w:tr>
      <w:tr w:rsidR="000C4933" w:rsidRPr="003810A0" w14:paraId="2B62F7D1" w14:textId="77777777" w:rsidTr="004200EE">
        <w:tc>
          <w:tcPr>
            <w:tcW w:w="1251" w:type="pct"/>
          </w:tcPr>
          <w:p w14:paraId="68D24B50" w14:textId="77777777" w:rsidR="000C4933" w:rsidRPr="003810A0" w:rsidRDefault="000C4933" w:rsidP="00D44A03">
            <w:r w:rsidRPr="003810A0">
              <w:t>1980年（昭和55年）</w:t>
            </w:r>
          </w:p>
        </w:tc>
        <w:tc>
          <w:tcPr>
            <w:tcW w:w="3749" w:type="pct"/>
          </w:tcPr>
          <w:p w14:paraId="66A036CB" w14:textId="77777777" w:rsidR="000C4933" w:rsidRPr="003810A0" w:rsidRDefault="000C4933" w:rsidP="00D44A03">
            <w:r w:rsidRPr="003810A0">
              <w:t>横浜駅東口にターミナルビル・地下街　オープン</w:t>
            </w:r>
          </w:p>
        </w:tc>
      </w:tr>
      <w:tr w:rsidR="000C4933" w:rsidRPr="003810A0" w14:paraId="08077448"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EC9E040" w14:textId="77777777" w:rsidR="000C4933" w:rsidRPr="003810A0" w:rsidRDefault="000C4933" w:rsidP="00D44A03">
            <w:r w:rsidRPr="003810A0">
              <w:t>1984年（昭和59年）</w:t>
            </w:r>
          </w:p>
        </w:tc>
        <w:tc>
          <w:tcPr>
            <w:tcW w:w="3749" w:type="pct"/>
          </w:tcPr>
          <w:p w14:paraId="71ACAA20" w14:textId="77777777" w:rsidR="000C4933" w:rsidRPr="003810A0" w:rsidRDefault="000C4933" w:rsidP="00D44A03">
            <w:r w:rsidRPr="003810A0">
              <w:t>横浜こども科学館　オープン</w:t>
            </w:r>
          </w:p>
        </w:tc>
      </w:tr>
      <w:tr w:rsidR="000C4933" w:rsidRPr="003810A0" w14:paraId="32C29F61" w14:textId="77777777" w:rsidTr="004200EE">
        <w:tc>
          <w:tcPr>
            <w:tcW w:w="1251" w:type="pct"/>
          </w:tcPr>
          <w:p w14:paraId="21049BF1" w14:textId="77777777" w:rsidR="000C4933" w:rsidRPr="003810A0" w:rsidRDefault="000C4933" w:rsidP="00D44A03">
            <w:r w:rsidRPr="003810A0">
              <w:t>1985年（昭和60年）</w:t>
            </w:r>
          </w:p>
        </w:tc>
        <w:tc>
          <w:tcPr>
            <w:tcW w:w="3749" w:type="pct"/>
          </w:tcPr>
          <w:p w14:paraId="48DF1F5A" w14:textId="77777777" w:rsidR="000C4933" w:rsidRPr="003810A0" w:rsidRDefault="000C4933" w:rsidP="00D44A03">
            <w:r w:rsidRPr="003810A0">
              <w:t>横浜市営地下鉄（舞岡駅～新横浜駅）　開通</w:t>
            </w:r>
          </w:p>
        </w:tc>
      </w:tr>
      <w:tr w:rsidR="000C4933" w:rsidRPr="003810A0" w14:paraId="5518B32A"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6F69245A" w14:textId="77777777" w:rsidR="000C4933" w:rsidRPr="003810A0" w:rsidRDefault="000C4933" w:rsidP="00D44A03">
            <w:r w:rsidRPr="003810A0">
              <w:t>1988年（昭和63年）</w:t>
            </w:r>
          </w:p>
        </w:tc>
        <w:tc>
          <w:tcPr>
            <w:tcW w:w="3749" w:type="pct"/>
          </w:tcPr>
          <w:p w14:paraId="2FA481EA" w14:textId="77777777" w:rsidR="000C4933" w:rsidRPr="003810A0" w:rsidRDefault="000C4933" w:rsidP="00D44A03">
            <w:r w:rsidRPr="003810A0">
              <w:t>海の公園　開園</w:t>
            </w:r>
          </w:p>
        </w:tc>
      </w:tr>
      <w:tr w:rsidR="000C4933" w:rsidRPr="003810A0" w14:paraId="2AFCB1CF" w14:textId="77777777" w:rsidTr="004200EE">
        <w:tc>
          <w:tcPr>
            <w:tcW w:w="1251" w:type="pct"/>
          </w:tcPr>
          <w:p w14:paraId="2F9E4533" w14:textId="77777777" w:rsidR="000C4933" w:rsidRPr="003810A0" w:rsidRDefault="000C4933" w:rsidP="00D44A03">
            <w:r w:rsidRPr="003810A0">
              <w:t>1989年（平成元年）</w:t>
            </w:r>
          </w:p>
        </w:tc>
        <w:tc>
          <w:tcPr>
            <w:tcW w:w="3749" w:type="pct"/>
          </w:tcPr>
          <w:p w14:paraId="65D1816D" w14:textId="77777777" w:rsidR="000C4933" w:rsidRDefault="000C4933" w:rsidP="00D44A03">
            <w:r w:rsidRPr="003810A0">
              <w:t>横浜市政100周年、開港130周年</w:t>
            </w:r>
          </w:p>
          <w:p w14:paraId="315F32E0" w14:textId="77777777" w:rsidR="000C4933" w:rsidRDefault="000C4933" w:rsidP="00D44A03">
            <w:r w:rsidRPr="003810A0">
              <w:rPr>
                <w:rFonts w:hint="eastAsia"/>
              </w:rPr>
              <w:t>横浜みなとみらい</w:t>
            </w:r>
            <w:r w:rsidRPr="003810A0">
              <w:t>21地区にて横浜博覧会　開催</w:t>
            </w:r>
          </w:p>
          <w:p w14:paraId="2C2F9404" w14:textId="77777777" w:rsidR="000C4933" w:rsidRDefault="000C4933" w:rsidP="00D44A03">
            <w:r w:rsidRPr="003810A0">
              <w:rPr>
                <w:rFonts w:hint="eastAsia"/>
              </w:rPr>
              <w:t>横浜ベイブリッジ、金沢シーサイドライン　開通</w:t>
            </w:r>
          </w:p>
          <w:p w14:paraId="384E32B9" w14:textId="77777777" w:rsidR="000C4933" w:rsidRPr="003810A0" w:rsidRDefault="000C4933" w:rsidP="00D44A03">
            <w:r w:rsidRPr="003810A0">
              <w:rPr>
                <w:rFonts w:hint="eastAsia"/>
              </w:rPr>
              <w:t>横浜アリーナ、横浜美術館　オープン</w:t>
            </w:r>
          </w:p>
        </w:tc>
      </w:tr>
      <w:tr w:rsidR="000C4933" w:rsidRPr="003810A0" w14:paraId="12FB4E6C"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3B3E1A6E" w14:textId="77777777" w:rsidR="000C4933" w:rsidRPr="003810A0" w:rsidRDefault="000C4933" w:rsidP="00D44A03">
            <w:r w:rsidRPr="003810A0">
              <w:t>1991年（平成3年）</w:t>
            </w:r>
          </w:p>
        </w:tc>
        <w:tc>
          <w:tcPr>
            <w:tcW w:w="3749" w:type="pct"/>
          </w:tcPr>
          <w:p w14:paraId="5888CBB2" w14:textId="77777777" w:rsidR="000C4933" w:rsidRPr="003810A0" w:rsidRDefault="000C4933" w:rsidP="00D44A03">
            <w:r w:rsidRPr="003810A0">
              <w:t>パシフィコ横浜（横浜国際平和会議場）　完成</w:t>
            </w:r>
          </w:p>
        </w:tc>
      </w:tr>
      <w:tr w:rsidR="000C4933" w:rsidRPr="003810A0" w14:paraId="612EA73F" w14:textId="77777777" w:rsidTr="004200EE">
        <w:tc>
          <w:tcPr>
            <w:tcW w:w="1251" w:type="pct"/>
          </w:tcPr>
          <w:p w14:paraId="4DFC4825" w14:textId="77777777" w:rsidR="000C4933" w:rsidRPr="003810A0" w:rsidRDefault="000C4933" w:rsidP="00D44A03">
            <w:r w:rsidRPr="003810A0">
              <w:t>1993年（平成5年）</w:t>
            </w:r>
          </w:p>
        </w:tc>
        <w:tc>
          <w:tcPr>
            <w:tcW w:w="3749" w:type="pct"/>
          </w:tcPr>
          <w:p w14:paraId="62689525" w14:textId="77777777" w:rsidR="000C4933" w:rsidRPr="003810A0" w:rsidRDefault="000C4933" w:rsidP="00D44A03">
            <w:r w:rsidRPr="003810A0">
              <w:t>横浜・八景島シーパラダイス、横浜ランドマークタワー　オープン</w:t>
            </w:r>
          </w:p>
        </w:tc>
      </w:tr>
      <w:tr w:rsidR="000C4933" w:rsidRPr="003810A0" w14:paraId="4D7FF439"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5D310EC" w14:textId="77777777" w:rsidR="000C4933" w:rsidRPr="003810A0" w:rsidRDefault="000C4933" w:rsidP="00D44A03">
            <w:r w:rsidRPr="003810A0">
              <w:t>1996年（平成8年）</w:t>
            </w:r>
          </w:p>
        </w:tc>
        <w:tc>
          <w:tcPr>
            <w:tcW w:w="3749" w:type="pct"/>
          </w:tcPr>
          <w:p w14:paraId="1D3D234D" w14:textId="77777777" w:rsidR="000C4933" w:rsidRPr="003810A0" w:rsidRDefault="000C4933" w:rsidP="00D44A03">
            <w:r w:rsidRPr="003810A0">
              <w:t>横浜ベイサイドマリーナ　オープン</w:t>
            </w:r>
          </w:p>
        </w:tc>
      </w:tr>
      <w:tr w:rsidR="000C4933" w:rsidRPr="003810A0" w14:paraId="258AE93D" w14:textId="77777777" w:rsidTr="004200EE">
        <w:tc>
          <w:tcPr>
            <w:tcW w:w="1251" w:type="pct"/>
          </w:tcPr>
          <w:p w14:paraId="40C911D6" w14:textId="77777777" w:rsidR="000C4933" w:rsidRPr="003810A0" w:rsidRDefault="000C4933" w:rsidP="00D44A03">
            <w:r w:rsidRPr="003810A0">
              <w:t>1998年（平成10年）</w:t>
            </w:r>
          </w:p>
        </w:tc>
        <w:tc>
          <w:tcPr>
            <w:tcW w:w="3749" w:type="pct"/>
          </w:tcPr>
          <w:p w14:paraId="7CBE247E" w14:textId="77777777" w:rsidR="000C4933" w:rsidRPr="003810A0" w:rsidRDefault="000C4933" w:rsidP="00D44A03">
            <w:r w:rsidRPr="003810A0">
              <w:t>横浜国際総合競技場（日産スタジアム）、横浜国際プール　オープン</w:t>
            </w:r>
          </w:p>
        </w:tc>
      </w:tr>
      <w:tr w:rsidR="000C4933" w:rsidRPr="003810A0" w14:paraId="54B680E7"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D229F8D" w14:textId="77777777" w:rsidR="000C4933" w:rsidRPr="003810A0" w:rsidRDefault="000C4933" w:rsidP="00D44A03">
            <w:r w:rsidRPr="003810A0">
              <w:t>1999年（平成11年）</w:t>
            </w:r>
          </w:p>
        </w:tc>
        <w:tc>
          <w:tcPr>
            <w:tcW w:w="3749" w:type="pct"/>
          </w:tcPr>
          <w:p w14:paraId="144FCEA0" w14:textId="77777777" w:rsidR="000C4933" w:rsidRPr="003810A0" w:rsidRDefault="000C4933" w:rsidP="00D44A03">
            <w:r w:rsidRPr="003810A0">
              <w:t>横浜ワールドポーターズ、よこはま動物園ズーラシア　オープン</w:t>
            </w:r>
          </w:p>
        </w:tc>
      </w:tr>
      <w:tr w:rsidR="000C4933" w:rsidRPr="003810A0" w14:paraId="79ED4C02" w14:textId="77777777" w:rsidTr="004200EE">
        <w:tc>
          <w:tcPr>
            <w:tcW w:w="1251" w:type="pct"/>
          </w:tcPr>
          <w:p w14:paraId="787C0145" w14:textId="77777777" w:rsidR="000C4933" w:rsidRPr="003810A0" w:rsidRDefault="000C4933" w:rsidP="00D44A03">
            <w:r w:rsidRPr="003810A0">
              <w:t>2002年（平成14年）</w:t>
            </w:r>
          </w:p>
        </w:tc>
        <w:tc>
          <w:tcPr>
            <w:tcW w:w="3749" w:type="pct"/>
          </w:tcPr>
          <w:p w14:paraId="4849AEB9" w14:textId="77777777" w:rsidR="000C4933" w:rsidRDefault="000C4933" w:rsidP="00D44A03">
            <w:r w:rsidRPr="003810A0">
              <w:t>赤レンガパーク　オープン</w:t>
            </w:r>
          </w:p>
          <w:p w14:paraId="4DC0D662" w14:textId="77777777" w:rsidR="000C4933" w:rsidRPr="003810A0" w:rsidRDefault="000C4933" w:rsidP="00D44A03">
            <w:r w:rsidRPr="003810A0">
              <w:rPr>
                <w:rFonts w:hint="eastAsia"/>
              </w:rPr>
              <w:t>横浜港大さん橋国際客船ターミナル　リニューアルオープン</w:t>
            </w:r>
          </w:p>
        </w:tc>
      </w:tr>
      <w:tr w:rsidR="000C4933" w:rsidRPr="003810A0" w14:paraId="0EF4E50D"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F89E3D6" w14:textId="77777777" w:rsidR="000C4933" w:rsidRPr="003810A0" w:rsidRDefault="000C4933" w:rsidP="00D44A03">
            <w:r w:rsidRPr="003810A0">
              <w:t>2004年（平成16年）</w:t>
            </w:r>
          </w:p>
        </w:tc>
        <w:tc>
          <w:tcPr>
            <w:tcW w:w="3749" w:type="pct"/>
          </w:tcPr>
          <w:p w14:paraId="07F64D01" w14:textId="77777777" w:rsidR="000C4933" w:rsidRPr="003810A0" w:rsidRDefault="000C4933" w:rsidP="00D44A03">
            <w:r w:rsidRPr="003810A0">
              <w:t>みなとみらい線（横浜駅～元町・中華街駅間・東急東横線乗り入れ）　開通</w:t>
            </w:r>
          </w:p>
        </w:tc>
      </w:tr>
      <w:tr w:rsidR="000C4933" w:rsidRPr="003810A0" w14:paraId="62527312" w14:textId="77777777" w:rsidTr="004200EE">
        <w:tc>
          <w:tcPr>
            <w:tcW w:w="1251" w:type="pct"/>
          </w:tcPr>
          <w:p w14:paraId="6403D459" w14:textId="77777777" w:rsidR="000C4933" w:rsidRPr="003810A0" w:rsidRDefault="000C4933" w:rsidP="00D44A03">
            <w:r w:rsidRPr="003810A0">
              <w:t>2008年（平成20年）</w:t>
            </w:r>
          </w:p>
        </w:tc>
        <w:tc>
          <w:tcPr>
            <w:tcW w:w="3749" w:type="pct"/>
          </w:tcPr>
          <w:p w14:paraId="01F6561E" w14:textId="77777777" w:rsidR="000C4933" w:rsidRPr="003810A0" w:rsidRDefault="000C4933" w:rsidP="00D44A03">
            <w:r w:rsidRPr="003810A0">
              <w:t>横浜市営地下鉄グリーンライン（中山駅～日吉駅）　開通</w:t>
            </w:r>
          </w:p>
        </w:tc>
      </w:tr>
      <w:tr w:rsidR="000C4933" w:rsidRPr="003810A0" w14:paraId="42E22D12"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0155FE6" w14:textId="77777777" w:rsidR="000C4933" w:rsidRPr="003810A0" w:rsidRDefault="000C4933" w:rsidP="00D44A03">
            <w:r w:rsidRPr="003810A0">
              <w:t>2009年（平成21年）</w:t>
            </w:r>
          </w:p>
        </w:tc>
        <w:tc>
          <w:tcPr>
            <w:tcW w:w="3749" w:type="pct"/>
          </w:tcPr>
          <w:p w14:paraId="1F0CA351" w14:textId="77777777" w:rsidR="000C4933" w:rsidRPr="003810A0" w:rsidRDefault="000C4933" w:rsidP="00D44A03">
            <w:r w:rsidRPr="003810A0">
              <w:t>横浜開港150周年「開国博Y150」　開催</w:t>
            </w:r>
          </w:p>
        </w:tc>
      </w:tr>
      <w:tr w:rsidR="000C4933" w:rsidRPr="003810A0" w14:paraId="64DB4D89" w14:textId="77777777" w:rsidTr="004200EE">
        <w:tc>
          <w:tcPr>
            <w:tcW w:w="1251" w:type="pct"/>
          </w:tcPr>
          <w:p w14:paraId="79E7F2C9" w14:textId="77777777" w:rsidR="000C4933" w:rsidRPr="003810A0" w:rsidRDefault="000C4933" w:rsidP="00D44A03">
            <w:r w:rsidRPr="003810A0">
              <w:t>2010年（平成22年）</w:t>
            </w:r>
          </w:p>
        </w:tc>
        <w:tc>
          <w:tcPr>
            <w:tcW w:w="3749" w:type="pct"/>
          </w:tcPr>
          <w:p w14:paraId="525A14C3" w14:textId="77777777" w:rsidR="000C4933" w:rsidRPr="003810A0" w:rsidRDefault="000C4933" w:rsidP="00D44A03">
            <w:r w:rsidRPr="003810A0">
              <w:t>APEC首脳会議　開催</w:t>
            </w:r>
          </w:p>
        </w:tc>
      </w:tr>
      <w:tr w:rsidR="000C4933" w:rsidRPr="003810A0" w14:paraId="3139A443"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4C3A72A9" w14:textId="77777777" w:rsidR="000C4933" w:rsidRPr="003810A0" w:rsidRDefault="000C4933" w:rsidP="00D44A03">
            <w:r w:rsidRPr="003810A0">
              <w:t>2013年（平成25年）</w:t>
            </w:r>
          </w:p>
        </w:tc>
        <w:tc>
          <w:tcPr>
            <w:tcW w:w="3749" w:type="pct"/>
          </w:tcPr>
          <w:p w14:paraId="794D9AD4" w14:textId="77777777" w:rsidR="000C4933" w:rsidRPr="003810A0" w:rsidRDefault="000C4933" w:rsidP="00D44A03">
            <w:r w:rsidRPr="003810A0">
              <w:t>MARK ISみなとみらい</w:t>
            </w:r>
            <w:r>
              <w:rPr>
                <w:rFonts w:hint="eastAsia"/>
              </w:rPr>
              <w:t xml:space="preserve">　</w:t>
            </w:r>
            <w:r w:rsidRPr="003810A0">
              <w:t>オープン</w:t>
            </w:r>
          </w:p>
        </w:tc>
      </w:tr>
      <w:tr w:rsidR="000C4933" w14:paraId="20BB202D" w14:textId="77777777" w:rsidTr="004200EE">
        <w:tc>
          <w:tcPr>
            <w:tcW w:w="1251" w:type="pct"/>
          </w:tcPr>
          <w:p w14:paraId="0B5F71E3" w14:textId="77777777" w:rsidR="000C4933" w:rsidRPr="003810A0" w:rsidRDefault="000C4933" w:rsidP="00D44A03">
            <w:r w:rsidRPr="003810A0">
              <w:t>2015年（平成27年）</w:t>
            </w:r>
          </w:p>
        </w:tc>
        <w:tc>
          <w:tcPr>
            <w:tcW w:w="3749" w:type="pct"/>
          </w:tcPr>
          <w:p w14:paraId="67A0D93E" w14:textId="77777777" w:rsidR="000C4933" w:rsidRDefault="000C4933" w:rsidP="00D44A03">
            <w:r w:rsidRPr="003810A0">
              <w:t>市民参加型フルマラソン「横浜マラソン」</w:t>
            </w:r>
            <w:r>
              <w:rPr>
                <w:rFonts w:hint="eastAsia"/>
              </w:rPr>
              <w:t xml:space="preserve">　</w:t>
            </w:r>
            <w:r w:rsidRPr="003810A0">
              <w:t>開催</w:t>
            </w:r>
          </w:p>
        </w:tc>
      </w:tr>
      <w:tr w:rsidR="006C40CE" w14:paraId="3B3EA21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15B0BF2" w14:textId="2154D4FE" w:rsidR="006C40CE" w:rsidRPr="003810A0" w:rsidRDefault="006C40CE" w:rsidP="00D44A03">
            <w:r>
              <w:rPr>
                <w:rFonts w:hint="eastAsia"/>
              </w:rPr>
              <w:t>2019年（平成31年）</w:t>
            </w:r>
          </w:p>
        </w:tc>
        <w:tc>
          <w:tcPr>
            <w:tcW w:w="3749" w:type="pct"/>
          </w:tcPr>
          <w:p w14:paraId="1CE5E994" w14:textId="4A03C723" w:rsidR="006C40CE" w:rsidRPr="003810A0" w:rsidRDefault="006C40CE" w:rsidP="00D44A03">
            <w:r>
              <w:rPr>
                <w:rFonts w:hint="eastAsia"/>
              </w:rPr>
              <w:t>横浜港（大黒ふ頭）　超大型船対応工事完了　運用開始</w:t>
            </w:r>
          </w:p>
        </w:tc>
      </w:tr>
    </w:tbl>
    <w:p w14:paraId="12994343" w14:textId="77777777" w:rsidR="00B73CEF" w:rsidRPr="000C4933" w:rsidRDefault="00DA67C1"/>
    <w:sectPr w:rsidR="00B73CEF" w:rsidRPr="000C4933" w:rsidSect="006627AB">
      <w:headerReference w:type="default" r:id="rId9"/>
      <w:pgSz w:w="11906" w:h="16838" w:code="9"/>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E43EB" w14:textId="77777777" w:rsidR="004E2822" w:rsidRDefault="004E2822" w:rsidP="00E874F1">
      <w:r>
        <w:separator/>
      </w:r>
    </w:p>
  </w:endnote>
  <w:endnote w:type="continuationSeparator" w:id="0">
    <w:p w14:paraId="2D7CD8B8" w14:textId="77777777" w:rsidR="004E2822" w:rsidRDefault="004E2822" w:rsidP="00E8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495AF" w14:textId="77777777" w:rsidR="004E2822" w:rsidRDefault="004E2822" w:rsidP="00E874F1">
      <w:r>
        <w:separator/>
      </w:r>
    </w:p>
  </w:footnote>
  <w:footnote w:type="continuationSeparator" w:id="0">
    <w:p w14:paraId="57ED4C8A" w14:textId="77777777" w:rsidR="004E2822" w:rsidRDefault="004E2822" w:rsidP="00E87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27E66" w14:textId="23B9ED0C" w:rsidR="00FF0F1C" w:rsidRDefault="00DA67C1">
    <w:pPr>
      <w:pStyle w:val="a3"/>
      <w:jc w:val="right"/>
      <w:rPr>
        <w:color w:val="4472C4" w:themeColor="accent1"/>
      </w:rPr>
    </w:pPr>
    <w:r>
      <w:rPr>
        <w:rFonts w:hint="eastAsia"/>
        <w:color w:val="4472C4" w:themeColor="accent1"/>
      </w:rPr>
      <w:t>我が人生ここにあり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33"/>
    <w:rsid w:val="000239F0"/>
    <w:rsid w:val="000C4933"/>
    <w:rsid w:val="001E1D70"/>
    <w:rsid w:val="00204313"/>
    <w:rsid w:val="00396520"/>
    <w:rsid w:val="004200EE"/>
    <w:rsid w:val="00441EBA"/>
    <w:rsid w:val="0048478D"/>
    <w:rsid w:val="004E2822"/>
    <w:rsid w:val="006627AB"/>
    <w:rsid w:val="006C40CE"/>
    <w:rsid w:val="006F09E3"/>
    <w:rsid w:val="0099480F"/>
    <w:rsid w:val="00C75F8E"/>
    <w:rsid w:val="00CF1160"/>
    <w:rsid w:val="00DA67C1"/>
    <w:rsid w:val="00DB34CC"/>
    <w:rsid w:val="00DF2988"/>
    <w:rsid w:val="00E1118B"/>
    <w:rsid w:val="00E41EE6"/>
    <w:rsid w:val="00E6779A"/>
    <w:rsid w:val="00E874F1"/>
    <w:rsid w:val="00FF0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06560B57"/>
  <w15:chartTrackingRefBased/>
  <w15:docId w15:val="{F7801083-CD9F-468D-BD70-E9233BA5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C4933"/>
    <w:pPr>
      <w:widowControl w:val="0"/>
      <w:jc w:val="both"/>
    </w:pPr>
  </w:style>
  <w:style w:type="paragraph" w:styleId="1">
    <w:name w:val="heading 1"/>
    <w:basedOn w:val="a"/>
    <w:next w:val="a"/>
    <w:link w:val="10"/>
    <w:uiPriority w:val="9"/>
    <w:qFormat/>
    <w:rsid w:val="000C4933"/>
    <w:pPr>
      <w:shd w:val="clear" w:color="auto" w:fill="1F4E79" w:themeFill="accent5" w:themeFillShade="80"/>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6627AB"/>
    <w:pPr>
      <w:outlineLvl w:val="1"/>
    </w:pPr>
    <w:rPr>
      <w:rFonts w:asciiTheme="majorHAnsi" w:eastAsiaTheme="majorHAnsi" w:hAnsiTheme="majorHAnsi"/>
      <w:b/>
      <w:color w:val="1F4E79" w:themeColor="accent5" w:themeShade="80"/>
      <w:sz w:val="28"/>
    </w:rPr>
  </w:style>
  <w:style w:type="paragraph" w:styleId="3">
    <w:name w:val="heading 3"/>
    <w:basedOn w:val="a"/>
    <w:next w:val="a"/>
    <w:link w:val="30"/>
    <w:uiPriority w:val="9"/>
    <w:unhideWhenUsed/>
    <w:qFormat/>
    <w:rsid w:val="001E1D70"/>
    <w:pPr>
      <w:spacing w:beforeLines="50" w:before="180"/>
      <w:outlineLvl w:val="2"/>
    </w:pPr>
    <w:rPr>
      <w:rFonts w:ascii="ＭＳ Ｐゴシック" w:eastAsia="ＭＳ Ｐゴシック" w:hAnsi="ＭＳ Ｐゴシック"/>
      <w:b/>
      <w:color w:val="C45911" w:themeColor="accent2"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C4933"/>
    <w:rPr>
      <w:rFonts w:asciiTheme="majorHAnsi" w:eastAsiaTheme="majorHAnsi" w:hAnsiTheme="majorHAnsi"/>
      <w:b/>
      <w:color w:val="FFFFFF" w:themeColor="background1"/>
      <w:sz w:val="36"/>
      <w:szCs w:val="28"/>
      <w:shd w:val="clear" w:color="auto" w:fill="1F4E79" w:themeFill="accent5" w:themeFillShade="80"/>
    </w:rPr>
  </w:style>
  <w:style w:type="character" w:customStyle="1" w:styleId="20">
    <w:name w:val="見出し 2 (文字)"/>
    <w:basedOn w:val="a0"/>
    <w:link w:val="2"/>
    <w:uiPriority w:val="9"/>
    <w:rsid w:val="006627AB"/>
    <w:rPr>
      <w:rFonts w:asciiTheme="majorHAnsi" w:eastAsiaTheme="majorHAnsi" w:hAnsiTheme="majorHAnsi"/>
      <w:b/>
      <w:color w:val="1F4E79" w:themeColor="accent5" w:themeShade="80"/>
      <w:sz w:val="28"/>
    </w:rPr>
  </w:style>
  <w:style w:type="table" w:styleId="4-5">
    <w:name w:val="Grid Table 4 Accent 5"/>
    <w:basedOn w:val="a1"/>
    <w:uiPriority w:val="49"/>
    <w:rsid w:val="000C493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30">
    <w:name w:val="見出し 3 (文字)"/>
    <w:basedOn w:val="a0"/>
    <w:link w:val="3"/>
    <w:uiPriority w:val="9"/>
    <w:rsid w:val="001E1D70"/>
    <w:rPr>
      <w:rFonts w:ascii="ＭＳ Ｐゴシック" w:eastAsia="ＭＳ Ｐゴシック" w:hAnsi="ＭＳ Ｐゴシック"/>
      <w:b/>
      <w:color w:val="C45911" w:themeColor="accent2" w:themeShade="BF"/>
      <w:sz w:val="24"/>
    </w:rPr>
  </w:style>
  <w:style w:type="table" w:styleId="4-1">
    <w:name w:val="Grid Table 4 Accent 1"/>
    <w:basedOn w:val="a1"/>
    <w:uiPriority w:val="49"/>
    <w:rsid w:val="004200E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3">
    <w:name w:val="header"/>
    <w:basedOn w:val="a"/>
    <w:link w:val="a4"/>
    <w:uiPriority w:val="99"/>
    <w:unhideWhenUsed/>
    <w:rsid w:val="00E874F1"/>
    <w:pPr>
      <w:tabs>
        <w:tab w:val="center" w:pos="4252"/>
        <w:tab w:val="right" w:pos="8504"/>
      </w:tabs>
      <w:snapToGrid w:val="0"/>
    </w:pPr>
  </w:style>
  <w:style w:type="character" w:customStyle="1" w:styleId="a4">
    <w:name w:val="ヘッダー (文字)"/>
    <w:basedOn w:val="a0"/>
    <w:link w:val="a3"/>
    <w:uiPriority w:val="99"/>
    <w:rsid w:val="00E874F1"/>
  </w:style>
  <w:style w:type="paragraph" w:styleId="a5">
    <w:name w:val="footer"/>
    <w:basedOn w:val="a"/>
    <w:link w:val="a6"/>
    <w:uiPriority w:val="99"/>
    <w:unhideWhenUsed/>
    <w:rsid w:val="00E874F1"/>
    <w:pPr>
      <w:tabs>
        <w:tab w:val="center" w:pos="4252"/>
        <w:tab w:val="right" w:pos="8504"/>
      </w:tabs>
      <w:snapToGrid w:val="0"/>
    </w:pPr>
  </w:style>
  <w:style w:type="character" w:customStyle="1" w:styleId="a6">
    <w:name w:val="フッター (文字)"/>
    <w:basedOn w:val="a0"/>
    <w:link w:val="a5"/>
    <w:uiPriority w:val="99"/>
    <w:rsid w:val="00E87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9C2128F1.dotm</Template>
  <TotalTime>7</TotalTime>
  <Pages>4</Pages>
  <Words>3361</Words>
  <Characters>3533</Characters>
  <Application>Microsoft Office Word</Application>
  <DocSecurity>0</DocSecurity>
  <Lines>163</Lines>
  <Paragraphs>115</Paragraphs>
  <ScaleCrop>false</ScaleCrop>
  <HeadingPairs>
    <vt:vector size="2" baseType="variant">
      <vt:variant>
        <vt:lpstr>タイトル</vt:lpstr>
      </vt:variant>
      <vt:variant>
        <vt:i4>1</vt:i4>
      </vt:variant>
    </vt:vector>
  </HeadingPairs>
  <TitlesOfParts>
    <vt:vector size="1" baseType="lpstr">
      <vt:lpstr>我が人生ここにあり</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我が人生ここにあり</dc:title>
  <dc:subject/>
  <dc:creator>田原　豊</dc:creator>
  <cp:keywords>自分史</cp:keywords>
  <dc:description/>
  <dcterms:created xsi:type="dcterms:W3CDTF">2019-06-19T00:41:00Z</dcterms:created>
  <dcterms:modified xsi:type="dcterms:W3CDTF">2020-06-08T02:59:00Z</dcterms:modified>
  <cp:category/>
</cp:coreProperties>
</file>