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F925" w14:textId="77777777" w:rsidR="004D75A3" w:rsidRPr="00BF1967" w:rsidRDefault="004D75A3" w:rsidP="004D75A3">
      <w:pPr>
        <w:pStyle w:val="a3"/>
        <w:spacing w:after="240"/>
        <w:rPr>
          <w:b/>
          <w:color w:val="F7CAAC" w:themeColor="accent2" w:themeTint="66"/>
          <w:sz w:val="40"/>
          <w14:textOutline w14:w="11112" w14:cap="flat" w14:cmpd="sng" w14:algn="ctr">
            <w14:solidFill>
              <w14:schemeClr w14:val="accent2"/>
            </w14:solidFill>
            <w14:prstDash w14:val="solid"/>
            <w14:round/>
          </w14:textOutline>
        </w:rPr>
      </w:pPr>
      <w:bookmarkStart w:id="0" w:name="_GoBack"/>
      <w:bookmarkEnd w:id="0"/>
      <w:r w:rsidRPr="00BF1967">
        <w:rPr>
          <w:rFonts w:hint="eastAsia"/>
          <w:b/>
          <w:color w:val="F7CAAC" w:themeColor="accent2" w:themeTint="66"/>
          <w:sz w:val="40"/>
          <w14:textOutline w14:w="11112" w14:cap="flat" w14:cmpd="sng" w14:algn="ctr">
            <w14:solidFill>
              <w14:schemeClr w14:val="accent2"/>
            </w14:solidFill>
            <w14:prstDash w14:val="solid"/>
            <w14:round/>
          </w14:textOutline>
        </w:rPr>
        <w:t>掃除のコツと裏ワザ</w:t>
      </w:r>
    </w:p>
    <w:p w14:paraId="5856B677" w14:textId="77777777" w:rsidR="004D75A3" w:rsidRPr="004D75A3" w:rsidRDefault="004D75A3" w:rsidP="004D75A3">
      <w:pPr>
        <w:pStyle w:val="1"/>
      </w:pPr>
      <w:r w:rsidRPr="004D75A3">
        <w:drawing>
          <wp:anchor distT="0" distB="0" distL="144145" distR="114300" simplePos="0" relativeHeight="251659264" behindDoc="0" locked="0" layoutInCell="1" allowOverlap="1" wp14:anchorId="5E541273" wp14:editId="141E58E9">
            <wp:simplePos x="0" y="0"/>
            <wp:positionH relativeFrom="margin">
              <wp:align>right</wp:align>
            </wp:positionH>
            <wp:positionV relativeFrom="margin">
              <wp:posOffset>768350</wp:posOffset>
            </wp:positionV>
            <wp:extent cx="2916000" cy="3600000"/>
            <wp:effectExtent l="0" t="0" r="17780" b="0"/>
            <wp:wrapSquare wrapText="bothSides"/>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4D75A3">
        <w:rPr>
          <w:rFonts w:hint="eastAsia"/>
        </w:rPr>
        <w:t>効率的な掃除の方法</w:t>
      </w:r>
    </w:p>
    <w:p w14:paraId="11A2CBA6" w14:textId="77777777" w:rsidR="004D75A3" w:rsidRPr="004D75A3" w:rsidRDefault="004D75A3" w:rsidP="004D75A3">
      <w:r w:rsidRPr="004D75A3">
        <w:rPr>
          <w:rFonts w:hint="eastAsia"/>
        </w:rPr>
        <w:t>家の中には、いつもきれいにしておきたいと思いながらもなかなか手がつけられず、結局年に一度の大掃除となってしまう、という場所があります。なかなか掃除をしないから汚れもひどくなり、少しくらい掃除をしただけではきれいにならない、掃除が嫌になってさらに汚れがたまる、という悪循環が発生しています。台所のガスレンジや</w:t>
      </w:r>
      <w:commentRangeStart w:id="1"/>
      <w:r w:rsidRPr="004D75A3">
        <w:rPr>
          <w:rFonts w:hint="eastAsia"/>
        </w:rPr>
        <w:t>換気扇</w:t>
      </w:r>
      <w:commentRangeEnd w:id="1"/>
      <w:r w:rsidR="00C0258A">
        <w:rPr>
          <w:rStyle w:val="a8"/>
        </w:rPr>
        <w:commentReference w:id="1"/>
      </w:r>
      <w:r w:rsidRPr="004D75A3">
        <w:rPr>
          <w:rFonts w:hint="eastAsia"/>
        </w:rPr>
        <w:t>、窓ガラスや網戸などがその代表例です。これらの場所は、掃除が苦手な人はもちろん、掃除が得意な人にとっても、汚れがたまると掃除するのが億劫になりがちな場所であり、掃除の悪循環が発生しやすい場所といえます。</w:t>
      </w:r>
    </w:p>
    <w:p w14:paraId="2D6B5FAB" w14:textId="77777777" w:rsidR="004D75A3" w:rsidRDefault="004D75A3" w:rsidP="004D75A3">
      <w:pPr>
        <w:pStyle w:val="1"/>
      </w:pPr>
      <w:r>
        <w:rPr>
          <w:rFonts w:hint="eastAsia"/>
        </w:rPr>
        <w:t>掃除のコツ</w:t>
      </w:r>
    </w:p>
    <w:p w14:paraId="0B41FE16" w14:textId="7B55D824" w:rsidR="004D75A3" w:rsidRDefault="004D75A3" w:rsidP="004D75A3">
      <w:r>
        <w:rPr>
          <w:rFonts w:hint="eastAsia"/>
        </w:rPr>
        <w:t>掃除の達人は、「簡単な掃除の知識さえあれば、汚れを落とすことができ、やる気も起きてどんどんきれいになっていく」と言っています。</w:t>
      </w:r>
      <w:sdt>
        <w:sdtPr>
          <w:rPr>
            <w:rFonts w:hint="eastAsia"/>
          </w:rPr>
          <w:id w:val="-2107576789"/>
          <w:citation/>
        </w:sdtPr>
        <w:sdtEndPr/>
        <w:sdtContent>
          <w:r w:rsidR="00F14AD9">
            <w:fldChar w:fldCharType="begin"/>
          </w:r>
          <w:r w:rsidR="00F14AD9">
            <w:instrText xml:space="preserve"> </w:instrText>
          </w:r>
          <w:r w:rsidR="00F14AD9">
            <w:rPr>
              <w:rFonts w:hint="eastAsia"/>
            </w:rPr>
            <w:instrText>CITATION 大谷加19 \l 1041</w:instrText>
          </w:r>
          <w:r w:rsidR="00F14AD9">
            <w:instrText xml:space="preserve"> </w:instrText>
          </w:r>
          <w:r w:rsidR="00F14AD9">
            <w:fldChar w:fldCharType="separate"/>
          </w:r>
          <w:r w:rsidR="00F14AD9">
            <w:rPr>
              <w:rFonts w:hint="eastAsia"/>
              <w:noProof/>
            </w:rPr>
            <w:t xml:space="preserve"> [大谷加奈, 2019]</w:t>
          </w:r>
          <w:r w:rsidR="00F14AD9">
            <w:fldChar w:fldCharType="end"/>
          </w:r>
        </w:sdtContent>
      </w:sdt>
    </w:p>
    <w:p w14:paraId="7DBD5918" w14:textId="77777777" w:rsidR="004D75A3" w:rsidRDefault="004D75A3" w:rsidP="004D75A3">
      <w:r>
        <w:rPr>
          <w:rFonts w:hint="eastAsia"/>
        </w:rPr>
        <w:t>身近なものを使ってどんどん汚れが落ちる掃除のコツと裏ワザを、掃除方法や</w:t>
      </w:r>
      <w:r>
        <w:t>DIYに詳しい中村博之さんに伺いました。ここで紹介している掃除のコツを読んで、あなたも掃除の悪循環から抜け出しましょう。</w:t>
      </w:r>
    </w:p>
    <w:p w14:paraId="640FFC61" w14:textId="77777777" w:rsidR="004D75A3" w:rsidRDefault="004D75A3" w:rsidP="00E76F79">
      <w:pPr>
        <w:pStyle w:val="1"/>
      </w:pPr>
      <w:bookmarkStart w:id="2" w:name="窓ガラス"/>
      <w:r>
        <w:rPr>
          <w:rFonts w:hint="eastAsia"/>
        </w:rPr>
        <w:t>●窓ガラス</w:t>
      </w:r>
      <w:bookmarkEnd w:id="2"/>
    </w:p>
    <w:p w14:paraId="54520F72" w14:textId="77777777" w:rsidR="004D75A3" w:rsidRDefault="004D75A3" w:rsidP="004D75A3">
      <w:r>
        <w:rPr>
          <w:rFonts w:hint="eastAsia"/>
        </w:rPr>
        <w:t>砂ぼこりや手垢のついていないピカピカの窓ガラスは、見ているだけで気持ちのよいものです。毎日の掃除は難しくても、気持ちが晴れないときに窓を掃除してみてはどうでしょう。気持ちがすっきりするかもしれません。窓ガラスの汚れは、一般的には住居用洗剤を吹きつけて拭き取ります。水滴をそのままにしておくと、跡になってしまうのでから拭きするのがコツです。から拭きには丸めた新聞紙を使うとよいでしょう。印刷インクがワックス代わりをしてくれます。</w:t>
      </w:r>
      <w:r w:rsidR="00C0258A">
        <w:rPr>
          <w:rStyle w:val="a8"/>
        </w:rPr>
        <w:commentReference w:id="3"/>
      </w:r>
    </w:p>
    <w:p w14:paraId="6B276C11" w14:textId="77777777" w:rsidR="004D75A3" w:rsidRDefault="004D75A3" w:rsidP="004D75A3">
      <w:pPr>
        <w:spacing w:before="240"/>
      </w:pPr>
      <w:r>
        <w:br w:type="page"/>
      </w:r>
    </w:p>
    <w:p w14:paraId="6269B857" w14:textId="77777777" w:rsidR="004D75A3" w:rsidRPr="00E76F79" w:rsidRDefault="004D75A3" w:rsidP="00E76F79">
      <w:pPr>
        <w:pStyle w:val="2"/>
      </w:pPr>
      <w:bookmarkStart w:id="4" w:name="ガスコンロ"/>
      <w:r w:rsidRPr="00E76F79">
        <w:rPr>
          <w:rFonts w:hint="eastAsia"/>
        </w:rPr>
        <w:lastRenderedPageBreak/>
        <w:t>●ガスコンロ</w:t>
      </w:r>
      <w:bookmarkEnd w:id="4"/>
    </w:p>
    <w:p w14:paraId="0CD1DEAA" w14:textId="77777777" w:rsidR="004D75A3" w:rsidRDefault="004D75A3" w:rsidP="004D75A3">
      <w:r>
        <w:rPr>
          <w:rFonts w:hint="eastAsia"/>
        </w:rPr>
        <w:t>油汚れや焦げつきのないガスコンロは気持ちのよいものです。煮物の吹きこぼれ、炒めものの油はねなどはその場で拭き取っておくとよいでしょう。それでもたまっていく焦げつき汚れは、重曹を使った煮洗いが効果的です。焦げつきが柔らかくなり、落としやすくなります。</w:t>
      </w:r>
    </w:p>
    <w:p w14:paraId="6A57D94D" w14:textId="77777777" w:rsidR="004D75A3" w:rsidRDefault="004D75A3" w:rsidP="004D75A3"/>
    <w:p w14:paraId="47384BFE" w14:textId="77777777" w:rsidR="004D75A3" w:rsidRDefault="004D75A3" w:rsidP="004D75A3"/>
    <w:p w14:paraId="55C83420" w14:textId="77777777" w:rsidR="004D75A3" w:rsidRDefault="004D75A3" w:rsidP="004D75A3"/>
    <w:p w14:paraId="7C849C31" w14:textId="77777777" w:rsidR="004D75A3" w:rsidRDefault="004D75A3" w:rsidP="004D75A3">
      <w:pPr>
        <w:pStyle w:val="1"/>
      </w:pPr>
      <w:r>
        <w:rPr>
          <w:rFonts w:hint="eastAsia"/>
        </w:rPr>
        <w:t>掃除手順の紹介</w:t>
      </w:r>
    </w:p>
    <w:p w14:paraId="06690B93" w14:textId="77777777" w:rsidR="004D75A3" w:rsidRDefault="004D75A3" w:rsidP="004D75A3">
      <w:r>
        <w:rPr>
          <w:noProof/>
        </w:rPr>
        <w:drawing>
          <wp:anchor distT="0" distB="0" distL="114300" distR="114300" simplePos="0" relativeHeight="251660288" behindDoc="0" locked="0" layoutInCell="1" allowOverlap="1" wp14:anchorId="7DD7E6E9" wp14:editId="5EC262F7">
            <wp:simplePos x="0" y="0"/>
            <wp:positionH relativeFrom="margin">
              <wp:posOffset>4101465</wp:posOffset>
            </wp:positionH>
            <wp:positionV relativeFrom="margin">
              <wp:posOffset>-3175</wp:posOffset>
            </wp:positionV>
            <wp:extent cx="1296035" cy="1727835"/>
            <wp:effectExtent l="0" t="0" r="0" b="571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ガスレンジ.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7278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625B9457" wp14:editId="720253E2">
            <wp:extent cx="5219700" cy="3200400"/>
            <wp:effectExtent l="0" t="0" r="19050" b="0"/>
            <wp:docPr id="8"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6EDBEFA" w14:textId="6E576BAE" w:rsidR="004D75A3" w:rsidRPr="00F14AD9" w:rsidRDefault="00BD0790" w:rsidP="004D75A3">
      <w:pPr>
        <w:pStyle w:val="a5"/>
        <w:rPr>
          <w:b w:val="0"/>
          <w:bCs w:val="0"/>
        </w:rPr>
      </w:pPr>
      <w:sdt>
        <w:sdtPr>
          <w:rPr>
            <w:b w:val="0"/>
            <w:bCs w:val="0"/>
            <w:sz w:val="18"/>
            <w:szCs w:val="18"/>
          </w:rPr>
          <w:id w:val="1050571799"/>
          <w:citation/>
        </w:sdtPr>
        <w:sdtEndPr/>
        <w:sdtContent>
          <w:r w:rsidR="007D0F5A" w:rsidRPr="00F14AD9">
            <w:rPr>
              <w:b w:val="0"/>
              <w:bCs w:val="0"/>
              <w:sz w:val="18"/>
              <w:szCs w:val="18"/>
            </w:rPr>
            <w:fldChar w:fldCharType="begin"/>
          </w:r>
          <w:r>
            <w:rPr>
              <w:b w:val="0"/>
              <w:bCs w:val="0"/>
              <w:sz w:val="18"/>
              <w:szCs w:val="18"/>
            </w:rPr>
            <w:instrText xml:space="preserve">CITATION 中村博19 \l 1041 </w:instrText>
          </w:r>
          <w:r w:rsidR="007D0F5A" w:rsidRPr="00F14AD9">
            <w:rPr>
              <w:b w:val="0"/>
              <w:bCs w:val="0"/>
              <w:sz w:val="18"/>
              <w:szCs w:val="18"/>
            </w:rPr>
            <w:fldChar w:fldCharType="separate"/>
          </w:r>
          <w:r w:rsidRPr="00BD0790">
            <w:rPr>
              <w:rFonts w:hint="eastAsia"/>
              <w:noProof/>
              <w:sz w:val="18"/>
              <w:szCs w:val="18"/>
            </w:rPr>
            <w:t>[中村博之, 2019]</w:t>
          </w:r>
          <w:r w:rsidR="007D0F5A" w:rsidRPr="00F14AD9">
            <w:rPr>
              <w:b w:val="0"/>
              <w:bCs w:val="0"/>
              <w:sz w:val="18"/>
              <w:szCs w:val="18"/>
            </w:rPr>
            <w:fldChar w:fldCharType="end"/>
          </w:r>
        </w:sdtContent>
      </w:sdt>
    </w:p>
    <w:p w14:paraId="69C4359D" w14:textId="77777777" w:rsidR="004D75A3" w:rsidRDefault="004D75A3" w:rsidP="004D75A3"/>
    <w:p w14:paraId="2749BC1A" w14:textId="77777777" w:rsidR="004D75A3" w:rsidRDefault="004D75A3" w:rsidP="00493C49">
      <w:pPr>
        <w:pStyle w:val="1"/>
      </w:pPr>
      <w:r>
        <w:rPr>
          <w:rFonts w:hint="eastAsia"/>
        </w:rPr>
        <w:t>掃除の裏ワザ</w:t>
      </w:r>
    </w:p>
    <w:p w14:paraId="52C1F2C8" w14:textId="7A4F848B" w:rsidR="004D75A3" w:rsidRDefault="004D75A3" w:rsidP="004D75A3">
      <w:r>
        <w:rPr>
          <w:rFonts w:hint="eastAsia"/>
          <w:noProof/>
        </w:rPr>
        <mc:AlternateContent>
          <mc:Choice Requires="wps">
            <w:drawing>
              <wp:anchor distT="0" distB="0" distL="114300" distR="114300" simplePos="0" relativeHeight="251662336" behindDoc="0" locked="0" layoutInCell="1" allowOverlap="1" wp14:anchorId="10790E86" wp14:editId="49A7CEB7">
                <wp:simplePos x="0" y="0"/>
                <wp:positionH relativeFrom="margin">
                  <wp:posOffset>-3810</wp:posOffset>
                </wp:positionH>
                <wp:positionV relativeFrom="paragraph">
                  <wp:posOffset>-22225</wp:posOffset>
                </wp:positionV>
                <wp:extent cx="1313815" cy="576000"/>
                <wp:effectExtent l="0" t="0" r="38735" b="14605"/>
                <wp:wrapSquare wrapText="bothSides"/>
                <wp:docPr id="4" name="矢印: 五方向 5"/>
                <wp:cNvGraphicFramePr/>
                <a:graphic xmlns:a="http://schemas.openxmlformats.org/drawingml/2006/main">
                  <a:graphicData uri="http://schemas.microsoft.com/office/word/2010/wordprocessingShape">
                    <wps:wsp>
                      <wps:cNvSpPr/>
                      <wps:spPr>
                        <a:xfrm>
                          <a:off x="0" y="0"/>
                          <a:ext cx="1313815" cy="5760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90E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5" o:spid="_x0000_s1026" type="#_x0000_t15" style="position:absolute;left:0;text-align:left;margin-left:-.3pt;margin-top:-1.75pt;width:103.45pt;height:4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" adj="16865" fillcolor="#ffd555 [2167]" strokecolor="#ffc000 [3207]" strokeweight=".5pt">
                <v:fill color2="#ffcc31 [2615]" rotate="t" colors="0 #ffdd9c;.5 #ffd78e;1 #ffd479" focus="100%" type="gradient">
                  <o:fill v:ext="view" type="gradientUnscaled"/>
                </v:fill>
                <v:textbox>
                  <w:txbxContent>
                    <w:p w14:paraId="16A29876" w14:textId="77777777" w:rsidR="004D75A3" w:rsidRPr="00C0258A" w:rsidRDefault="004D75A3" w:rsidP="004D75A3">
                      <w:pPr>
                        <w:jc w:val="center"/>
                        <w:rPr>
                          <w:rFonts w:ascii="ＭＳ ゴシック" w:eastAsia="ＭＳ ゴシック" w:hAnsi="ＭＳ ゴシック"/>
                        </w:rPr>
                      </w:pPr>
                      <w:r w:rsidRPr="00C0258A">
                        <w:rPr>
                          <w:rFonts w:ascii="ＭＳ ゴシック" w:eastAsia="ＭＳ ゴシック" w:hAnsi="ＭＳ ゴシック" w:hint="eastAsia"/>
                        </w:rPr>
                        <w:t>知って得する！</w:t>
                      </w:r>
                    </w:p>
                  </w:txbxContent>
                </v:textbox>
                <w10:wrap type="square" anchorx="margin"/>
              </v:shape>
            </w:pict>
          </mc:Fallback>
        </mc:AlternateContent>
      </w:r>
      <w:r w:rsidRPr="00997B27">
        <w:rPr>
          <w:rFonts w:hint="eastAsia"/>
          <w:sz w:val="18"/>
        </w:rPr>
        <w:t>洗剤の成分や道具などの商品知識を豊かにしたり、手順や要領を身に</w:t>
      </w:r>
      <w:r w:rsidR="008164F9">
        <w:rPr>
          <w:rFonts w:hint="eastAsia"/>
          <w:sz w:val="18"/>
        </w:rPr>
        <w:t>付</w:t>
      </w:r>
      <w:r w:rsidRPr="00997B27">
        <w:rPr>
          <w:rFonts w:hint="eastAsia"/>
          <w:sz w:val="18"/>
        </w:rPr>
        <w:t>けたりすると、家庭にあるものを上手に活用することができます。汚れがたまる前に試してみましょう。</w:t>
      </w:r>
    </w:p>
    <w:tbl>
      <w:tblPr>
        <w:tblStyle w:val="5-2"/>
        <w:tblW w:w="0" w:type="auto"/>
        <w:tblLook w:val="0400" w:firstRow="0" w:lastRow="0" w:firstColumn="0" w:lastColumn="0" w:noHBand="0" w:noVBand="1"/>
      </w:tblPr>
      <w:tblGrid>
        <w:gridCol w:w="1510"/>
        <w:gridCol w:w="6984"/>
      </w:tblGrid>
      <w:tr w:rsidR="004D75A3" w:rsidRPr="003E1EF8" w14:paraId="0F7909E0"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758BCB7A" w14:textId="77777777" w:rsidR="004D75A3" w:rsidRPr="003E1EF8" w:rsidRDefault="004D75A3" w:rsidP="002C3DCC">
            <w:pPr>
              <w:rPr>
                <w:b/>
                <w:sz w:val="16"/>
                <w:szCs w:val="16"/>
              </w:rPr>
            </w:pPr>
            <w:r w:rsidRPr="003E1EF8">
              <w:rPr>
                <w:rFonts w:hint="eastAsia"/>
                <w:b/>
                <w:sz w:val="16"/>
                <w:szCs w:val="16"/>
              </w:rPr>
              <w:t>台所</w:t>
            </w:r>
          </w:p>
        </w:tc>
        <w:tc>
          <w:tcPr>
            <w:tcW w:w="8040" w:type="dxa"/>
            <w:shd w:val="clear" w:color="auto" w:fill="92D050"/>
          </w:tcPr>
          <w:p w14:paraId="0F0A0BF2" w14:textId="77777777" w:rsidR="004D75A3" w:rsidRPr="003E1EF8" w:rsidRDefault="004D75A3" w:rsidP="002C3DCC">
            <w:pPr>
              <w:rPr>
                <w:b/>
                <w:sz w:val="16"/>
                <w:szCs w:val="16"/>
              </w:rPr>
            </w:pPr>
          </w:p>
        </w:tc>
      </w:tr>
      <w:tr w:rsidR="004D75A3" w:rsidRPr="003E1EF8" w14:paraId="41F5A046" w14:textId="77777777" w:rsidTr="002C3DCC">
        <w:tc>
          <w:tcPr>
            <w:tcW w:w="1696" w:type="dxa"/>
          </w:tcPr>
          <w:p w14:paraId="317C8A60" w14:textId="77777777" w:rsidR="004D75A3" w:rsidRPr="003E1EF8" w:rsidRDefault="004D75A3" w:rsidP="002C3DCC">
            <w:pPr>
              <w:rPr>
                <w:sz w:val="16"/>
                <w:szCs w:val="16"/>
              </w:rPr>
            </w:pPr>
            <w:r w:rsidRPr="003E1EF8">
              <w:rPr>
                <w:rFonts w:hint="eastAsia"/>
                <w:sz w:val="16"/>
                <w:szCs w:val="16"/>
              </w:rPr>
              <w:t>やかんの湯垢</w:t>
            </w:r>
          </w:p>
        </w:tc>
        <w:tc>
          <w:tcPr>
            <w:tcW w:w="8040" w:type="dxa"/>
          </w:tcPr>
          <w:p w14:paraId="11D560F7" w14:textId="77777777" w:rsidR="004D75A3" w:rsidRPr="003E1EF8" w:rsidRDefault="004D75A3" w:rsidP="002C3DCC">
            <w:pPr>
              <w:rPr>
                <w:sz w:val="16"/>
                <w:szCs w:val="16"/>
              </w:rPr>
            </w:pPr>
            <w:r w:rsidRPr="003E1EF8">
              <w:rPr>
                <w:sz w:val="16"/>
                <w:szCs w:val="16"/>
              </w:rPr>
              <w:t>少量の酢を入れた濃い塩水に一晩つけて置き、スチールウールでこすり落とします。</w:t>
            </w:r>
          </w:p>
        </w:tc>
      </w:tr>
      <w:tr w:rsidR="004D75A3" w:rsidRPr="003E1EF8" w14:paraId="29DB802C"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07126E48" w14:textId="77777777" w:rsidR="004D75A3" w:rsidRPr="003E1EF8" w:rsidRDefault="004D75A3" w:rsidP="002C3DCC">
            <w:pPr>
              <w:rPr>
                <w:sz w:val="16"/>
                <w:szCs w:val="16"/>
              </w:rPr>
            </w:pPr>
            <w:r w:rsidRPr="003E1EF8">
              <w:rPr>
                <w:rFonts w:hint="eastAsia"/>
                <w:sz w:val="16"/>
                <w:szCs w:val="16"/>
              </w:rPr>
              <w:t>茶渋</w:t>
            </w:r>
          </w:p>
        </w:tc>
        <w:tc>
          <w:tcPr>
            <w:tcW w:w="8040" w:type="dxa"/>
          </w:tcPr>
          <w:p w14:paraId="691D7341" w14:textId="77777777" w:rsidR="004D75A3" w:rsidRPr="003E1EF8" w:rsidRDefault="004D75A3" w:rsidP="002C3DCC">
            <w:pPr>
              <w:rPr>
                <w:sz w:val="16"/>
                <w:szCs w:val="16"/>
              </w:rPr>
            </w:pPr>
            <w:r w:rsidRPr="003E1EF8">
              <w:rPr>
                <w:sz w:val="16"/>
                <w:szCs w:val="16"/>
              </w:rPr>
              <w:t>みかんの皮に塩をまぶして茶渋をこすりとり、布に水を含ませた重曹をつけて磨きます。</w:t>
            </w:r>
          </w:p>
        </w:tc>
      </w:tr>
      <w:tr w:rsidR="004D75A3" w:rsidRPr="003E1EF8" w14:paraId="1F01AF1D" w14:textId="77777777" w:rsidTr="002C3DCC">
        <w:tc>
          <w:tcPr>
            <w:tcW w:w="1696" w:type="dxa"/>
          </w:tcPr>
          <w:p w14:paraId="64D0DF9D" w14:textId="77777777" w:rsidR="004D75A3" w:rsidRPr="003E1EF8" w:rsidRDefault="004D75A3" w:rsidP="002C3DCC">
            <w:pPr>
              <w:rPr>
                <w:sz w:val="16"/>
                <w:szCs w:val="16"/>
              </w:rPr>
            </w:pPr>
            <w:r w:rsidRPr="003E1EF8">
              <w:rPr>
                <w:rFonts w:hint="eastAsia"/>
                <w:sz w:val="16"/>
                <w:szCs w:val="16"/>
              </w:rPr>
              <w:t>まな板</w:t>
            </w:r>
          </w:p>
        </w:tc>
        <w:tc>
          <w:tcPr>
            <w:tcW w:w="8040" w:type="dxa"/>
          </w:tcPr>
          <w:p w14:paraId="3C1F7CC0" w14:textId="77777777" w:rsidR="004D75A3" w:rsidRPr="003E1EF8" w:rsidRDefault="004D75A3" w:rsidP="002C3DCC">
            <w:pPr>
              <w:rPr>
                <w:sz w:val="16"/>
                <w:szCs w:val="16"/>
              </w:rPr>
            </w:pPr>
            <w:r w:rsidRPr="003E1EF8">
              <w:rPr>
                <w:sz w:val="16"/>
                <w:szCs w:val="16"/>
              </w:rPr>
              <w:t>レモンの切れ端でこすり、漂白します。</w:t>
            </w:r>
          </w:p>
        </w:tc>
      </w:tr>
      <w:tr w:rsidR="004D75A3" w:rsidRPr="003E1EF8" w14:paraId="5BBB4714"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shd w:val="clear" w:color="auto" w:fill="92D050"/>
          </w:tcPr>
          <w:p w14:paraId="1EA7AB74" w14:textId="77777777" w:rsidR="004D75A3" w:rsidRPr="003E1EF8" w:rsidRDefault="004D75A3" w:rsidP="002C3DCC">
            <w:pPr>
              <w:rPr>
                <w:b/>
                <w:sz w:val="16"/>
                <w:szCs w:val="16"/>
              </w:rPr>
            </w:pPr>
            <w:r w:rsidRPr="003E1EF8">
              <w:rPr>
                <w:rFonts w:hint="eastAsia"/>
                <w:b/>
                <w:sz w:val="16"/>
                <w:szCs w:val="16"/>
              </w:rPr>
              <w:lastRenderedPageBreak/>
              <w:t>洗面所</w:t>
            </w:r>
          </w:p>
        </w:tc>
        <w:tc>
          <w:tcPr>
            <w:tcW w:w="8040" w:type="dxa"/>
            <w:shd w:val="clear" w:color="auto" w:fill="92D050"/>
          </w:tcPr>
          <w:p w14:paraId="2169324C" w14:textId="77777777" w:rsidR="004D75A3" w:rsidRPr="003E1EF8" w:rsidRDefault="004D75A3" w:rsidP="002C3DCC">
            <w:pPr>
              <w:rPr>
                <w:b/>
                <w:sz w:val="16"/>
                <w:szCs w:val="16"/>
              </w:rPr>
            </w:pPr>
          </w:p>
        </w:tc>
      </w:tr>
      <w:tr w:rsidR="004D75A3" w:rsidRPr="003E1EF8" w14:paraId="20A9C141" w14:textId="77777777" w:rsidTr="002C3DCC">
        <w:tc>
          <w:tcPr>
            <w:tcW w:w="1696" w:type="dxa"/>
          </w:tcPr>
          <w:p w14:paraId="3AA2B052" w14:textId="77777777" w:rsidR="004D75A3" w:rsidRPr="003E1EF8" w:rsidRDefault="004D75A3" w:rsidP="002C3DCC">
            <w:pPr>
              <w:rPr>
                <w:sz w:val="16"/>
                <w:szCs w:val="16"/>
              </w:rPr>
            </w:pPr>
            <w:r w:rsidRPr="003E1EF8">
              <w:rPr>
                <w:rFonts w:hint="eastAsia"/>
                <w:sz w:val="16"/>
                <w:szCs w:val="16"/>
              </w:rPr>
              <w:t>鏡</w:t>
            </w:r>
          </w:p>
        </w:tc>
        <w:tc>
          <w:tcPr>
            <w:tcW w:w="8040" w:type="dxa"/>
          </w:tcPr>
          <w:p w14:paraId="0E52FC67" w14:textId="77777777" w:rsidR="004D75A3" w:rsidRPr="003E1EF8" w:rsidRDefault="004D75A3" w:rsidP="002C3DCC">
            <w:pPr>
              <w:rPr>
                <w:sz w:val="16"/>
                <w:szCs w:val="16"/>
              </w:rPr>
            </w:pPr>
            <w:r w:rsidRPr="003E1EF8">
              <w:rPr>
                <w:sz w:val="16"/>
                <w:szCs w:val="16"/>
              </w:rPr>
              <w:t>クエン酸を水で溶かしたものをスプレーします。しばらく放置してから水拭きします。</w:t>
            </w:r>
          </w:p>
        </w:tc>
      </w:tr>
      <w:tr w:rsidR="004D75A3" w:rsidRPr="003E1EF8" w14:paraId="14E84FC1" w14:textId="77777777" w:rsidTr="002C3DCC">
        <w:trPr>
          <w:cnfStyle w:val="000000100000" w:firstRow="0" w:lastRow="0" w:firstColumn="0" w:lastColumn="0" w:oddVBand="0" w:evenVBand="0" w:oddHBand="1" w:evenHBand="0" w:firstRowFirstColumn="0" w:firstRowLastColumn="0" w:lastRowFirstColumn="0" w:lastRowLastColumn="0"/>
        </w:trPr>
        <w:tc>
          <w:tcPr>
            <w:tcW w:w="1696" w:type="dxa"/>
          </w:tcPr>
          <w:p w14:paraId="2B67992E" w14:textId="77777777" w:rsidR="004D75A3" w:rsidRPr="003E1EF8" w:rsidRDefault="004D75A3" w:rsidP="002C3DCC">
            <w:pPr>
              <w:rPr>
                <w:sz w:val="16"/>
                <w:szCs w:val="16"/>
              </w:rPr>
            </w:pPr>
            <w:r w:rsidRPr="003E1EF8">
              <w:rPr>
                <w:rFonts w:hint="eastAsia"/>
                <w:sz w:val="16"/>
                <w:szCs w:val="16"/>
              </w:rPr>
              <w:t>蛇口</w:t>
            </w:r>
          </w:p>
        </w:tc>
        <w:tc>
          <w:tcPr>
            <w:tcW w:w="8040" w:type="dxa"/>
          </w:tcPr>
          <w:p w14:paraId="406C46E3" w14:textId="77777777" w:rsidR="004D75A3" w:rsidRPr="003E1EF8" w:rsidRDefault="004D75A3" w:rsidP="002C3DCC">
            <w:pPr>
              <w:keepNext/>
              <w:rPr>
                <w:sz w:val="16"/>
                <w:szCs w:val="16"/>
              </w:rPr>
            </w:pPr>
            <w:r w:rsidRPr="003E1EF8">
              <w:rPr>
                <w:sz w:val="16"/>
                <w:szCs w:val="16"/>
              </w:rPr>
              <w:t>古いストッキングやナイロンタオルで磨きます。</w:t>
            </w:r>
          </w:p>
        </w:tc>
      </w:tr>
    </w:tbl>
    <w:p w14:paraId="05671317" w14:textId="77777777" w:rsidR="00B73CEF" w:rsidRDefault="00BD0790"/>
    <w:sectPr w:rsidR="00B73CEF" w:rsidSect="004D75A3">
      <w:pgSz w:w="11906" w:h="16838"/>
      <w:pgMar w:top="1985" w:right="1701" w:bottom="1701" w:left="1701" w:header="851" w:footer="992" w:gutter="0"/>
      <w:cols w:space="425"/>
      <w:docGrid w:type="linesAndChar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編集）井上" w:date="2020-07-01T16:21:00Z" w:initials="井上">
    <w:p w14:paraId="29A94A26" w14:textId="437392DA" w:rsidR="00C0258A" w:rsidRDefault="00C0258A">
      <w:pPr>
        <w:pStyle w:val="a9"/>
      </w:pPr>
      <w:r>
        <w:rPr>
          <w:rStyle w:val="a8"/>
        </w:rPr>
        <w:annotationRef/>
      </w:r>
      <w:r>
        <w:rPr>
          <w:rFonts w:hint="eastAsia"/>
        </w:rPr>
        <w:t>換気扇と網戸の掃除方法については後程記載します。</w:t>
      </w:r>
    </w:p>
  </w:comment>
  <w:comment w:id="3" w:author="編集）井上" w:date="2020-07-01T16:21:00Z" w:initials="井上">
    <w:p w14:paraId="137877B7" w14:textId="4754D6C0" w:rsidR="00C0258A" w:rsidRDefault="00C0258A">
      <w:pPr>
        <w:pStyle w:val="a9"/>
      </w:pPr>
      <w:r>
        <w:rPr>
          <w:rStyle w:val="a8"/>
        </w:rPr>
        <w:annotationRef/>
      </w:r>
      <w:r>
        <w:rPr>
          <w:rFonts w:hint="eastAsia"/>
        </w:rPr>
        <w:t>天気の良い日に掃除することをお勧めしてはどうでしょう。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94A26" w15:done="0"/>
  <w15:commentEx w15:paraId="137877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94A26" w16cid:durableId="22A736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編集）井上">
    <w15:presenceInfo w15:providerId="None" w15:userId="編集）井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A3"/>
    <w:rsid w:val="00014A5A"/>
    <w:rsid w:val="00101ECF"/>
    <w:rsid w:val="00493C49"/>
    <w:rsid w:val="004D75A3"/>
    <w:rsid w:val="007D0F5A"/>
    <w:rsid w:val="008164F9"/>
    <w:rsid w:val="008A0ED2"/>
    <w:rsid w:val="008D4791"/>
    <w:rsid w:val="00983D15"/>
    <w:rsid w:val="00BD0790"/>
    <w:rsid w:val="00C0258A"/>
    <w:rsid w:val="00DF2988"/>
    <w:rsid w:val="00E64D8A"/>
    <w:rsid w:val="00E6779A"/>
    <w:rsid w:val="00E76F79"/>
    <w:rsid w:val="00F14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98EAA0"/>
  <w15:chartTrackingRefBased/>
  <w15:docId w15:val="{8FD0EE20-52B6-4C19-80E2-2AE19F1A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5A3"/>
    <w:pPr>
      <w:widowControl w:val="0"/>
      <w:jc w:val="both"/>
    </w:pPr>
  </w:style>
  <w:style w:type="paragraph" w:styleId="1">
    <w:name w:val="heading 1"/>
    <w:basedOn w:val="a"/>
    <w:next w:val="a"/>
    <w:link w:val="10"/>
    <w:uiPriority w:val="9"/>
    <w:qFormat/>
    <w:rsid w:val="004D75A3"/>
    <w:pPr>
      <w:keepNext/>
      <w:spacing w:before="240"/>
      <w:outlineLvl w:val="0"/>
    </w:pPr>
    <w:rPr>
      <w:rFonts w:ascii="ＭＳ Ｐゴシック" w:eastAsia="ＭＳ Ｐゴシック" w:hAnsi="ＭＳ Ｐゴシック" w:cstheme="majorBidi"/>
      <w:b/>
      <w:noProof/>
      <w:color w:val="5B9BD5" w:themeColor="accent5"/>
      <w:sz w:val="24"/>
      <w:szCs w:val="24"/>
    </w:rPr>
  </w:style>
  <w:style w:type="paragraph" w:styleId="2">
    <w:name w:val="heading 2"/>
    <w:basedOn w:val="a"/>
    <w:next w:val="a"/>
    <w:link w:val="20"/>
    <w:uiPriority w:val="9"/>
    <w:unhideWhenUsed/>
    <w:qFormat/>
    <w:rsid w:val="00E76F79"/>
    <w:pPr>
      <w:keepNext/>
      <w:spacing w:beforeLines="50" w:before="180"/>
      <w:outlineLvl w:val="1"/>
    </w:pPr>
    <w:rPr>
      <w:rFonts w:asciiTheme="majorHAnsi" w:eastAsiaTheme="majorEastAsia" w:hAnsiTheme="majorHAnsi" w:cstheme="majorBidi"/>
      <w:color w:val="538135" w:themeColor="accent6" w:themeShade="BF"/>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75A3"/>
    <w:rPr>
      <w:rFonts w:ascii="ＭＳ Ｐゴシック" w:eastAsia="ＭＳ Ｐゴシック" w:hAnsi="ＭＳ Ｐゴシック" w:cstheme="majorBidi"/>
      <w:b/>
      <w:noProof/>
      <w:color w:val="5B9BD5" w:themeColor="accent5"/>
      <w:sz w:val="24"/>
      <w:szCs w:val="24"/>
    </w:rPr>
  </w:style>
  <w:style w:type="paragraph" w:styleId="a3">
    <w:name w:val="Title"/>
    <w:basedOn w:val="a"/>
    <w:next w:val="a"/>
    <w:link w:val="a4"/>
    <w:uiPriority w:val="10"/>
    <w:qFormat/>
    <w:rsid w:val="004D75A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D75A3"/>
    <w:rPr>
      <w:rFonts w:asciiTheme="majorHAnsi" w:eastAsiaTheme="majorEastAsia" w:hAnsiTheme="majorHAnsi" w:cstheme="majorBidi"/>
      <w:sz w:val="32"/>
      <w:szCs w:val="32"/>
    </w:rPr>
  </w:style>
  <w:style w:type="paragraph" w:styleId="a5">
    <w:name w:val="caption"/>
    <w:basedOn w:val="a"/>
    <w:next w:val="a"/>
    <w:uiPriority w:val="35"/>
    <w:unhideWhenUsed/>
    <w:qFormat/>
    <w:rsid w:val="004D75A3"/>
    <w:rPr>
      <w:b/>
      <w:bCs/>
      <w:szCs w:val="21"/>
    </w:rPr>
  </w:style>
  <w:style w:type="table" w:styleId="5-2">
    <w:name w:val="Grid Table 5 Dark Accent 2"/>
    <w:basedOn w:val="a1"/>
    <w:uiPriority w:val="50"/>
    <w:rsid w:val="004D7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a6">
    <w:name w:val="Balloon Text"/>
    <w:basedOn w:val="a"/>
    <w:link w:val="a7"/>
    <w:uiPriority w:val="99"/>
    <w:semiHidden/>
    <w:unhideWhenUsed/>
    <w:rsid w:val="004D75A3"/>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4D75A3"/>
    <w:rPr>
      <w:rFonts w:asciiTheme="majorHAnsi" w:eastAsiaTheme="majorEastAsia" w:hAnsiTheme="majorHAnsi" w:cstheme="majorBidi"/>
      <w:sz w:val="18"/>
      <w:szCs w:val="18"/>
    </w:rPr>
  </w:style>
  <w:style w:type="character" w:customStyle="1" w:styleId="20">
    <w:name w:val="見出し 2 (文字)"/>
    <w:basedOn w:val="a0"/>
    <w:link w:val="2"/>
    <w:uiPriority w:val="9"/>
    <w:rsid w:val="00E76F79"/>
    <w:rPr>
      <w:rFonts w:asciiTheme="majorHAnsi" w:eastAsiaTheme="majorEastAsia" w:hAnsiTheme="majorHAnsi" w:cstheme="majorBidi"/>
      <w:color w:val="538135" w:themeColor="accent6" w:themeShade="BF"/>
      <w:sz w:val="22"/>
      <w:u w:val="single"/>
    </w:rPr>
  </w:style>
  <w:style w:type="character" w:styleId="a8">
    <w:name w:val="annotation reference"/>
    <w:basedOn w:val="a0"/>
    <w:uiPriority w:val="99"/>
    <w:semiHidden/>
    <w:unhideWhenUsed/>
    <w:rsid w:val="008D4791"/>
    <w:rPr>
      <w:sz w:val="18"/>
      <w:szCs w:val="18"/>
    </w:rPr>
  </w:style>
  <w:style w:type="paragraph" w:styleId="a9">
    <w:name w:val="annotation text"/>
    <w:basedOn w:val="a"/>
    <w:link w:val="aa"/>
    <w:uiPriority w:val="99"/>
    <w:semiHidden/>
    <w:unhideWhenUsed/>
    <w:rsid w:val="008D4791"/>
    <w:pPr>
      <w:jc w:val="left"/>
    </w:pPr>
  </w:style>
  <w:style w:type="character" w:customStyle="1" w:styleId="aa">
    <w:name w:val="コメント文字列 (文字)"/>
    <w:basedOn w:val="a0"/>
    <w:link w:val="a9"/>
    <w:uiPriority w:val="99"/>
    <w:semiHidden/>
    <w:rsid w:val="008D4791"/>
  </w:style>
  <w:style w:type="paragraph" w:styleId="ab">
    <w:name w:val="annotation subject"/>
    <w:basedOn w:val="a9"/>
    <w:next w:val="a9"/>
    <w:link w:val="ac"/>
    <w:uiPriority w:val="99"/>
    <w:semiHidden/>
    <w:unhideWhenUsed/>
    <w:rsid w:val="008D4791"/>
    <w:rPr>
      <w:b/>
      <w:bCs/>
    </w:rPr>
  </w:style>
  <w:style w:type="character" w:customStyle="1" w:styleId="ac">
    <w:name w:val="コメント内容 (文字)"/>
    <w:basedOn w:val="aa"/>
    <w:link w:val="ab"/>
    <w:uiPriority w:val="99"/>
    <w:semiHidden/>
    <w:rsid w:val="008D4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595155">
      <w:bodyDiv w:val="1"/>
      <w:marLeft w:val="0"/>
      <w:marRight w:val="0"/>
      <w:marTop w:val="0"/>
      <w:marBottom w:val="0"/>
      <w:divBdr>
        <w:top w:val="none" w:sz="0" w:space="0" w:color="auto"/>
        <w:left w:val="none" w:sz="0" w:space="0" w:color="auto"/>
        <w:bottom w:val="none" w:sz="0" w:space="0" w:color="auto"/>
        <w:right w:val="none" w:sz="0" w:space="0" w:color="auto"/>
      </w:divBdr>
    </w:div>
    <w:div w:id="993676543">
      <w:bodyDiv w:val="1"/>
      <w:marLeft w:val="0"/>
      <w:marRight w:val="0"/>
      <w:marTop w:val="0"/>
      <w:marBottom w:val="0"/>
      <w:divBdr>
        <w:top w:val="none" w:sz="0" w:space="0" w:color="auto"/>
        <w:left w:val="none" w:sz="0" w:space="0" w:color="auto"/>
        <w:bottom w:val="none" w:sz="0" w:space="0" w:color="auto"/>
        <w:right w:val="none" w:sz="0" w:space="0" w:color="auto"/>
      </w:divBdr>
    </w:div>
    <w:div w:id="1046872915">
      <w:bodyDiv w:val="1"/>
      <w:marLeft w:val="0"/>
      <w:marRight w:val="0"/>
      <w:marTop w:val="0"/>
      <w:marBottom w:val="0"/>
      <w:divBdr>
        <w:top w:val="none" w:sz="0" w:space="0" w:color="auto"/>
        <w:left w:val="none" w:sz="0" w:space="0" w:color="auto"/>
        <w:bottom w:val="none" w:sz="0" w:space="0" w:color="auto"/>
        <w:right w:val="none" w:sz="0" w:space="0" w:color="auto"/>
      </w:divBdr>
    </w:div>
    <w:div w:id="16796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1.jpeg"/><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microsoft.com/office/2016/09/relationships/commentsIds" Target="commentsIds.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diagramLayout" Target="diagrams/layout1.xml"/><Relationship Id="rId11" Type="http://schemas.microsoft.com/office/2011/relationships/commentsExtended" Target="commentsExtended.xml"/><Relationship Id="rId5" Type="http://schemas.openxmlformats.org/officeDocument/2006/relationships/diagramData" Target="diagrams/data1.xml"/><Relationship Id="rId15" Type="http://schemas.openxmlformats.org/officeDocument/2006/relationships/diagramLayout" Target="diagrams/layout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208B6D-0370-4501-837A-931A1B59A35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kumimoji="1" lang="ja-JP" altLang="en-US"/>
        </a:p>
      </dgm:t>
    </dgm:pt>
    <dgm:pt modelId="{72742298-0A61-4138-BC80-D1D97D6CE801}">
      <dgm:prSet phldrT="[テキスト]"/>
      <dgm:spPr/>
      <dgm:t>
        <a:bodyPr/>
        <a:lstStyle/>
        <a:p>
          <a:r>
            <a:rPr kumimoji="1" lang="ja-JP" altLang="en-US"/>
            <a:t>汚い</a:t>
          </a:r>
        </a:p>
      </dgm:t>
    </dgm:pt>
    <dgm:pt modelId="{5237E41A-D82F-4FC1-83C3-28743894AC3E}" type="parTrans" cxnId="{86315162-B3A6-4659-A9E7-5A392CDE5154}">
      <dgm:prSet/>
      <dgm:spPr/>
      <dgm:t>
        <a:bodyPr/>
        <a:lstStyle/>
        <a:p>
          <a:endParaRPr kumimoji="1" lang="ja-JP" altLang="en-US"/>
        </a:p>
      </dgm:t>
    </dgm:pt>
    <dgm:pt modelId="{181C547C-E0BB-459C-82A4-6B3D5F6E77D9}" type="sibTrans" cxnId="{86315162-B3A6-4659-A9E7-5A392CDE5154}">
      <dgm:prSet/>
      <dgm:spPr/>
      <dgm:t>
        <a:bodyPr/>
        <a:lstStyle/>
        <a:p>
          <a:endParaRPr kumimoji="1" lang="ja-JP" altLang="en-US"/>
        </a:p>
      </dgm:t>
    </dgm:pt>
    <dgm:pt modelId="{FE89A732-65FB-402E-A777-C9F3398A8EB3}">
      <dgm:prSet phldrT="[テキスト]"/>
      <dgm:spPr/>
      <dgm:t>
        <a:bodyPr/>
        <a:lstStyle/>
        <a:p>
          <a:r>
            <a:rPr kumimoji="1" lang="ja-JP" altLang="en-US"/>
            <a:t>掃除してもきれいにならない</a:t>
          </a:r>
        </a:p>
      </dgm:t>
    </dgm:pt>
    <dgm:pt modelId="{12C3251B-C95E-4482-AC7B-4D7FE7DF51A9}" type="parTrans" cxnId="{59A795B8-F91B-427F-BC8C-8FA58468EB7D}">
      <dgm:prSet/>
      <dgm:spPr/>
      <dgm:t>
        <a:bodyPr/>
        <a:lstStyle/>
        <a:p>
          <a:endParaRPr kumimoji="1" lang="ja-JP" altLang="en-US"/>
        </a:p>
      </dgm:t>
    </dgm:pt>
    <dgm:pt modelId="{CC093B82-CCD9-435C-8435-5B84F1DA3C15}" type="sibTrans" cxnId="{59A795B8-F91B-427F-BC8C-8FA58468EB7D}">
      <dgm:prSet/>
      <dgm:spPr/>
      <dgm:t>
        <a:bodyPr/>
        <a:lstStyle/>
        <a:p>
          <a:endParaRPr kumimoji="1" lang="ja-JP" altLang="en-US"/>
        </a:p>
      </dgm:t>
    </dgm:pt>
    <dgm:pt modelId="{B172DF43-3650-494F-94E9-ACA129F2B5A2}">
      <dgm:prSet phldrT="[テキスト]"/>
      <dgm:spPr/>
      <dgm:t>
        <a:bodyPr/>
        <a:lstStyle/>
        <a:p>
          <a:r>
            <a:rPr kumimoji="1" lang="ja-JP" altLang="en-US"/>
            <a:t>掃除しない</a:t>
          </a:r>
        </a:p>
      </dgm:t>
    </dgm:pt>
    <dgm:pt modelId="{35A66296-0564-4CA8-84A3-C4FAD1EBC45B}" type="parTrans" cxnId="{155CE71B-F873-4669-BD8F-26E7D15B0B0B}">
      <dgm:prSet/>
      <dgm:spPr/>
      <dgm:t>
        <a:bodyPr/>
        <a:lstStyle/>
        <a:p>
          <a:endParaRPr kumimoji="1" lang="ja-JP" altLang="en-US"/>
        </a:p>
      </dgm:t>
    </dgm:pt>
    <dgm:pt modelId="{934DA853-5AD9-49DF-8BBB-26857D8A3CC3}" type="sibTrans" cxnId="{155CE71B-F873-4669-BD8F-26E7D15B0B0B}">
      <dgm:prSet/>
      <dgm:spPr/>
      <dgm:t>
        <a:bodyPr/>
        <a:lstStyle/>
        <a:p>
          <a:endParaRPr kumimoji="1" lang="ja-JP" altLang="en-US"/>
        </a:p>
      </dgm:t>
    </dgm:pt>
    <dgm:pt modelId="{AEE64940-F086-4397-80DA-0DDA0B2893F1}" type="pres">
      <dgm:prSet presAssocID="{9B208B6D-0370-4501-837A-931A1B59A358}" presName="cycle" presStyleCnt="0">
        <dgm:presLayoutVars>
          <dgm:dir/>
          <dgm:resizeHandles val="exact"/>
        </dgm:presLayoutVars>
      </dgm:prSet>
      <dgm:spPr/>
    </dgm:pt>
    <dgm:pt modelId="{738A8250-AC8E-40E0-94AF-2FB8B097369F}" type="pres">
      <dgm:prSet presAssocID="{72742298-0A61-4138-BC80-D1D97D6CE801}" presName="node" presStyleLbl="node1" presStyleIdx="0" presStyleCnt="3">
        <dgm:presLayoutVars>
          <dgm:bulletEnabled val="1"/>
        </dgm:presLayoutVars>
      </dgm:prSet>
      <dgm:spPr/>
    </dgm:pt>
    <dgm:pt modelId="{2D92AD23-B166-4A6A-B232-7944745F605A}" type="pres">
      <dgm:prSet presAssocID="{72742298-0A61-4138-BC80-D1D97D6CE801}" presName="spNode" presStyleCnt="0"/>
      <dgm:spPr/>
    </dgm:pt>
    <dgm:pt modelId="{F4363D5C-6F03-4516-B916-7C0E5B1EB97B}" type="pres">
      <dgm:prSet presAssocID="{181C547C-E0BB-459C-82A4-6B3D5F6E77D9}" presName="sibTrans" presStyleLbl="sibTrans1D1" presStyleIdx="0" presStyleCnt="3"/>
      <dgm:spPr/>
    </dgm:pt>
    <dgm:pt modelId="{AAB46396-BD98-43DF-84C9-06E3BD26D70C}" type="pres">
      <dgm:prSet presAssocID="{FE89A732-65FB-402E-A777-C9F3398A8EB3}" presName="node" presStyleLbl="node1" presStyleIdx="1" presStyleCnt="3">
        <dgm:presLayoutVars>
          <dgm:bulletEnabled val="1"/>
        </dgm:presLayoutVars>
      </dgm:prSet>
      <dgm:spPr/>
    </dgm:pt>
    <dgm:pt modelId="{81A3D9AF-388D-4C0F-B264-14A2CD02E3D6}" type="pres">
      <dgm:prSet presAssocID="{FE89A732-65FB-402E-A777-C9F3398A8EB3}" presName="spNode" presStyleCnt="0"/>
      <dgm:spPr/>
    </dgm:pt>
    <dgm:pt modelId="{16913A52-B35D-4EBC-90CA-31B07A06E486}" type="pres">
      <dgm:prSet presAssocID="{CC093B82-CCD9-435C-8435-5B84F1DA3C15}" presName="sibTrans" presStyleLbl="sibTrans1D1" presStyleIdx="1" presStyleCnt="3"/>
      <dgm:spPr/>
    </dgm:pt>
    <dgm:pt modelId="{63BF120C-74FB-485E-AF63-E8B7849EDA02}" type="pres">
      <dgm:prSet presAssocID="{B172DF43-3650-494F-94E9-ACA129F2B5A2}" presName="node" presStyleLbl="node1" presStyleIdx="2" presStyleCnt="3">
        <dgm:presLayoutVars>
          <dgm:bulletEnabled val="1"/>
        </dgm:presLayoutVars>
      </dgm:prSet>
      <dgm:spPr/>
    </dgm:pt>
    <dgm:pt modelId="{D9CCDF43-A82B-4B3B-B92F-E3E0A1DB2322}" type="pres">
      <dgm:prSet presAssocID="{B172DF43-3650-494F-94E9-ACA129F2B5A2}" presName="spNode" presStyleCnt="0"/>
      <dgm:spPr/>
    </dgm:pt>
    <dgm:pt modelId="{3C335A31-D24A-4BDB-901D-9A7448BA2A05}" type="pres">
      <dgm:prSet presAssocID="{934DA853-5AD9-49DF-8BBB-26857D8A3CC3}" presName="sibTrans" presStyleLbl="sibTrans1D1" presStyleIdx="2" presStyleCnt="3"/>
      <dgm:spPr/>
    </dgm:pt>
  </dgm:ptLst>
  <dgm:cxnLst>
    <dgm:cxn modelId="{7DD78A16-E397-4CB6-948A-FCAF07440523}" type="presOf" srcId="{CC093B82-CCD9-435C-8435-5B84F1DA3C15}" destId="{16913A52-B35D-4EBC-90CA-31B07A06E486}" srcOrd="0" destOrd="0" presId="urn:microsoft.com/office/officeart/2005/8/layout/cycle5"/>
    <dgm:cxn modelId="{155CE71B-F873-4669-BD8F-26E7D15B0B0B}" srcId="{9B208B6D-0370-4501-837A-931A1B59A358}" destId="{B172DF43-3650-494F-94E9-ACA129F2B5A2}" srcOrd="2" destOrd="0" parTransId="{35A66296-0564-4CA8-84A3-C4FAD1EBC45B}" sibTransId="{934DA853-5AD9-49DF-8BBB-26857D8A3CC3}"/>
    <dgm:cxn modelId="{86315162-B3A6-4659-A9E7-5A392CDE5154}" srcId="{9B208B6D-0370-4501-837A-931A1B59A358}" destId="{72742298-0A61-4138-BC80-D1D97D6CE801}" srcOrd="0" destOrd="0" parTransId="{5237E41A-D82F-4FC1-83C3-28743894AC3E}" sibTransId="{181C547C-E0BB-459C-82A4-6B3D5F6E77D9}"/>
    <dgm:cxn modelId="{0F54406E-9A63-49CD-BF40-ED24F8242635}" type="presOf" srcId="{181C547C-E0BB-459C-82A4-6B3D5F6E77D9}" destId="{F4363D5C-6F03-4516-B916-7C0E5B1EB97B}" srcOrd="0" destOrd="0" presId="urn:microsoft.com/office/officeart/2005/8/layout/cycle5"/>
    <dgm:cxn modelId="{54D2E257-3FC9-490A-A6ED-2D7E5755D19E}" type="presOf" srcId="{9B208B6D-0370-4501-837A-931A1B59A358}" destId="{AEE64940-F086-4397-80DA-0DDA0B2893F1}" srcOrd="0" destOrd="0" presId="urn:microsoft.com/office/officeart/2005/8/layout/cycle5"/>
    <dgm:cxn modelId="{0FC18E7D-5D13-43C5-87FC-95310EA3D0D3}" type="presOf" srcId="{72742298-0A61-4138-BC80-D1D97D6CE801}" destId="{738A8250-AC8E-40E0-94AF-2FB8B097369F}" srcOrd="0" destOrd="0" presId="urn:microsoft.com/office/officeart/2005/8/layout/cycle5"/>
    <dgm:cxn modelId="{55CE2FAB-2FF6-4C4F-8016-489CDBFCC2FC}" type="presOf" srcId="{FE89A732-65FB-402E-A777-C9F3398A8EB3}" destId="{AAB46396-BD98-43DF-84C9-06E3BD26D70C}" srcOrd="0" destOrd="0" presId="urn:microsoft.com/office/officeart/2005/8/layout/cycle5"/>
    <dgm:cxn modelId="{63C7CFAB-0A5C-42F9-BD2E-067F13172D1C}" type="presOf" srcId="{934DA853-5AD9-49DF-8BBB-26857D8A3CC3}" destId="{3C335A31-D24A-4BDB-901D-9A7448BA2A05}" srcOrd="0" destOrd="0" presId="urn:microsoft.com/office/officeart/2005/8/layout/cycle5"/>
    <dgm:cxn modelId="{59A795B8-F91B-427F-BC8C-8FA58468EB7D}" srcId="{9B208B6D-0370-4501-837A-931A1B59A358}" destId="{FE89A732-65FB-402E-A777-C9F3398A8EB3}" srcOrd="1" destOrd="0" parTransId="{12C3251B-C95E-4482-AC7B-4D7FE7DF51A9}" sibTransId="{CC093B82-CCD9-435C-8435-5B84F1DA3C15}"/>
    <dgm:cxn modelId="{27DE9DE6-4B29-4529-BB95-D712D54A4886}" type="presOf" srcId="{B172DF43-3650-494F-94E9-ACA129F2B5A2}" destId="{63BF120C-74FB-485E-AF63-E8B7849EDA02}" srcOrd="0" destOrd="0" presId="urn:microsoft.com/office/officeart/2005/8/layout/cycle5"/>
    <dgm:cxn modelId="{F4EFEFBF-F6CF-494F-BF8C-15EDEA6A030C}" type="presParOf" srcId="{AEE64940-F086-4397-80DA-0DDA0B2893F1}" destId="{738A8250-AC8E-40E0-94AF-2FB8B097369F}" srcOrd="0" destOrd="0" presId="urn:microsoft.com/office/officeart/2005/8/layout/cycle5"/>
    <dgm:cxn modelId="{A8BC543D-07CB-4150-93C2-B499C9B20C5B}" type="presParOf" srcId="{AEE64940-F086-4397-80DA-0DDA0B2893F1}" destId="{2D92AD23-B166-4A6A-B232-7944745F605A}" srcOrd="1" destOrd="0" presId="urn:microsoft.com/office/officeart/2005/8/layout/cycle5"/>
    <dgm:cxn modelId="{642163FB-3BD2-4FA3-A8DC-4A2C3840E2CA}" type="presParOf" srcId="{AEE64940-F086-4397-80DA-0DDA0B2893F1}" destId="{F4363D5C-6F03-4516-B916-7C0E5B1EB97B}" srcOrd="2" destOrd="0" presId="urn:microsoft.com/office/officeart/2005/8/layout/cycle5"/>
    <dgm:cxn modelId="{3DA48AF8-E215-473D-9266-5E60242E7D7E}" type="presParOf" srcId="{AEE64940-F086-4397-80DA-0DDA0B2893F1}" destId="{AAB46396-BD98-43DF-84C9-06E3BD26D70C}" srcOrd="3" destOrd="0" presId="urn:microsoft.com/office/officeart/2005/8/layout/cycle5"/>
    <dgm:cxn modelId="{88CD57F6-4742-42D2-9A45-6F55E364DA2C}" type="presParOf" srcId="{AEE64940-F086-4397-80DA-0DDA0B2893F1}" destId="{81A3D9AF-388D-4C0F-B264-14A2CD02E3D6}" srcOrd="4" destOrd="0" presId="urn:microsoft.com/office/officeart/2005/8/layout/cycle5"/>
    <dgm:cxn modelId="{225F0C6F-DFB7-48CA-9C50-5EC82320CF63}" type="presParOf" srcId="{AEE64940-F086-4397-80DA-0DDA0B2893F1}" destId="{16913A52-B35D-4EBC-90CA-31B07A06E486}" srcOrd="5" destOrd="0" presId="urn:microsoft.com/office/officeart/2005/8/layout/cycle5"/>
    <dgm:cxn modelId="{EC1C6541-C65F-4C7E-B618-95CEA97F99A0}" type="presParOf" srcId="{AEE64940-F086-4397-80DA-0DDA0B2893F1}" destId="{63BF120C-74FB-485E-AF63-E8B7849EDA02}" srcOrd="6" destOrd="0" presId="urn:microsoft.com/office/officeart/2005/8/layout/cycle5"/>
    <dgm:cxn modelId="{4BB796BE-F092-4B31-ADC0-AC198E386370}" type="presParOf" srcId="{AEE64940-F086-4397-80DA-0DDA0B2893F1}" destId="{D9CCDF43-A82B-4B3B-B92F-E3E0A1DB2322}" srcOrd="7" destOrd="0" presId="urn:microsoft.com/office/officeart/2005/8/layout/cycle5"/>
    <dgm:cxn modelId="{6E05468D-BA0C-439C-9076-B2653DA866BA}" type="presParOf" srcId="{AEE64940-F086-4397-80DA-0DDA0B2893F1}" destId="{3C335A31-D24A-4BDB-901D-9A7448BA2A05}"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5EA593-1C60-4AE5-A631-F8274C781FC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kumimoji="1" lang="ja-JP" altLang="en-US"/>
        </a:p>
      </dgm:t>
    </dgm:pt>
    <dgm:pt modelId="{13E1CE36-8E24-4D5E-8C0D-37426592A122}">
      <dgm:prSet phldrT="[テキスト]" custT="1"/>
      <dgm:spPr/>
      <dgm:t>
        <a:bodyPr/>
        <a:lstStyle/>
        <a:p>
          <a:r>
            <a:rPr kumimoji="1" lang="ja-JP" altLang="en-US" sz="1600"/>
            <a:t>窓ガラス</a:t>
          </a:r>
        </a:p>
      </dgm:t>
    </dgm:pt>
    <dgm:pt modelId="{4F75BC72-91A9-48C0-8448-79490420B169}" type="parTrans" cxnId="{95BD8330-8162-4C81-BF7B-36046D826390}">
      <dgm:prSet/>
      <dgm:spPr/>
      <dgm:t>
        <a:bodyPr/>
        <a:lstStyle/>
        <a:p>
          <a:endParaRPr kumimoji="1" lang="ja-JP" altLang="en-US"/>
        </a:p>
      </dgm:t>
    </dgm:pt>
    <dgm:pt modelId="{CFB33DAF-C7DB-413E-8802-DB0213F1BD55}" type="sibTrans" cxnId="{95BD8330-8162-4C81-BF7B-36046D826390}">
      <dgm:prSet/>
      <dgm:spPr/>
      <dgm:t>
        <a:bodyPr/>
        <a:lstStyle/>
        <a:p>
          <a:endParaRPr kumimoji="1" lang="ja-JP" altLang="en-US"/>
        </a:p>
      </dgm:t>
    </dgm:pt>
    <dgm:pt modelId="{837E5DB0-6FCA-4FDD-930C-497F568DEFF6}">
      <dgm:prSet phldrT="[テキスト]"/>
      <dgm:spPr/>
      <dgm:t>
        <a:bodyPr/>
        <a:lstStyle/>
        <a:p>
          <a:pPr>
            <a:buFont typeface="+mj-ea"/>
            <a:buAutoNum type="circleNumDbPlain"/>
          </a:pPr>
          <a:r>
            <a:rPr lang="en-US"/>
            <a:t>1</a:t>
          </a:r>
          <a:r>
            <a:rPr lang="ja-JP"/>
            <a:t>％に薄めた住居用洗剤を霧吹きで窓ガラスに吹きつけ、スポンジでのばします。</a:t>
          </a:r>
          <a:endParaRPr kumimoji="1" lang="ja-JP" altLang="en-US"/>
        </a:p>
      </dgm:t>
    </dgm:pt>
    <dgm:pt modelId="{DE45BFF7-3043-4DAA-A059-6C68EBE545E1}" type="sibTrans" cxnId="{3DCDE9B8-BEFD-4418-8339-7035BAD071F7}">
      <dgm:prSet/>
      <dgm:spPr/>
      <dgm:t>
        <a:bodyPr/>
        <a:lstStyle/>
        <a:p>
          <a:endParaRPr kumimoji="1" lang="ja-JP" altLang="en-US"/>
        </a:p>
      </dgm:t>
    </dgm:pt>
    <dgm:pt modelId="{768D2F4B-53D7-427E-8CC4-ADFCB3D1DE3B}" type="parTrans" cxnId="{3DCDE9B8-BEFD-4418-8339-7035BAD071F7}">
      <dgm:prSet/>
      <dgm:spPr/>
      <dgm:t>
        <a:bodyPr/>
        <a:lstStyle/>
        <a:p>
          <a:endParaRPr kumimoji="1" lang="ja-JP" altLang="en-US"/>
        </a:p>
      </dgm:t>
    </dgm:pt>
    <dgm:pt modelId="{7F9A865D-BE3F-4010-81F8-00D16A89A8A5}">
      <dgm:prSet phldrT="[テキスト]"/>
      <dgm:spPr/>
      <dgm:t>
        <a:bodyPr/>
        <a:lstStyle/>
        <a:p>
          <a:pPr>
            <a:buFont typeface="+mj-ea"/>
            <a:buAutoNum type="circleNumDbPlain"/>
          </a:pPr>
          <a:r>
            <a:rPr lang="ja-JP"/>
            <a:t>大きな鍋に水を入れ重曹を加えます。</a:t>
          </a:r>
          <a:endParaRPr kumimoji="1" lang="ja-JP" altLang="en-US"/>
        </a:p>
      </dgm:t>
    </dgm:pt>
    <dgm:pt modelId="{A9EFB777-4266-48CF-ADCF-90E0E55AC711}" type="parTrans" cxnId="{8BC7266E-6FF5-41E4-93C6-F210810E3244}">
      <dgm:prSet/>
      <dgm:spPr/>
      <dgm:t>
        <a:bodyPr/>
        <a:lstStyle/>
        <a:p>
          <a:endParaRPr kumimoji="1" lang="ja-JP" altLang="en-US"/>
        </a:p>
      </dgm:t>
    </dgm:pt>
    <dgm:pt modelId="{37084006-AF99-4CCD-8E9B-EFCD19323134}" type="sibTrans" cxnId="{8BC7266E-6FF5-41E4-93C6-F210810E3244}">
      <dgm:prSet/>
      <dgm:spPr/>
      <dgm:t>
        <a:bodyPr/>
        <a:lstStyle/>
        <a:p>
          <a:endParaRPr kumimoji="1" lang="ja-JP" altLang="en-US"/>
        </a:p>
      </dgm:t>
    </dgm:pt>
    <dgm:pt modelId="{580318BF-A30C-45CB-8BE2-CA07D0075E8E}">
      <dgm:prSet/>
      <dgm:spPr/>
      <dgm:t>
        <a:bodyPr/>
        <a:lstStyle/>
        <a:p>
          <a:pPr>
            <a:buFont typeface="+mj-ea"/>
            <a:buAutoNum type="circleNumDbPlain"/>
          </a:pPr>
          <a:r>
            <a:rPr lang="ja-JP"/>
            <a:t>その中に五徳や受け皿、グリルなどをつけて</a:t>
          </a:r>
          <a:r>
            <a:rPr lang="en-US"/>
            <a:t>10</a:t>
          </a:r>
          <a:r>
            <a:rPr lang="ja-JP"/>
            <a:t>分ほど（落ちにくい汚れは</a:t>
          </a:r>
          <a:r>
            <a:rPr lang="en-US"/>
            <a:t>1</a:t>
          </a:r>
          <a:r>
            <a:rPr lang="ja-JP"/>
            <a:t>時間ほど）煮てから水洗いします。</a:t>
          </a:r>
        </a:p>
      </dgm:t>
    </dgm:pt>
    <dgm:pt modelId="{EDCD87E0-2744-47B3-881A-B464FD538AF1}" type="parTrans" cxnId="{23B50D01-6566-4073-9950-0B653F632DAD}">
      <dgm:prSet/>
      <dgm:spPr/>
      <dgm:t>
        <a:bodyPr/>
        <a:lstStyle/>
        <a:p>
          <a:endParaRPr kumimoji="1" lang="ja-JP" altLang="en-US"/>
        </a:p>
      </dgm:t>
    </dgm:pt>
    <dgm:pt modelId="{9129CB03-F71A-4B64-A365-1540AF1B9544}" type="sibTrans" cxnId="{23B50D01-6566-4073-9950-0B653F632DAD}">
      <dgm:prSet/>
      <dgm:spPr/>
      <dgm:t>
        <a:bodyPr/>
        <a:lstStyle/>
        <a:p>
          <a:endParaRPr kumimoji="1" lang="ja-JP" altLang="en-US"/>
        </a:p>
      </dgm:t>
    </dgm:pt>
    <dgm:pt modelId="{75BC430E-A1D4-4FDF-8FA4-B6B6D9E537DF}">
      <dgm:prSet/>
      <dgm:spPr/>
      <dgm:t>
        <a:bodyPr/>
        <a:lstStyle/>
        <a:p>
          <a:pPr>
            <a:buFont typeface="+mj-ea"/>
            <a:buAutoNum type="circleNumDbPlain"/>
          </a:pPr>
          <a:r>
            <a:rPr lang="ja-JP"/>
            <a:t>窓ガラスの左上から右へとスクイージーを浮かせないように引き、枠の手前で止めて、スクイージーのゴム部分の水を拭き取ります。</a:t>
          </a:r>
        </a:p>
      </dgm:t>
    </dgm:pt>
    <dgm:pt modelId="{DF585A75-7F81-4050-A439-F5C066FFF425}" type="sibTrans" cxnId="{856CBE40-ED8D-4A59-B4EF-CF817A9635E6}">
      <dgm:prSet/>
      <dgm:spPr/>
      <dgm:t>
        <a:bodyPr/>
        <a:lstStyle/>
        <a:p>
          <a:endParaRPr kumimoji="1" lang="ja-JP" altLang="en-US"/>
        </a:p>
      </dgm:t>
    </dgm:pt>
    <dgm:pt modelId="{72A22F95-78CE-4DD2-A797-15BF59BC42D2}" type="parTrans" cxnId="{856CBE40-ED8D-4A59-B4EF-CF817A9635E6}">
      <dgm:prSet/>
      <dgm:spPr/>
      <dgm:t>
        <a:bodyPr/>
        <a:lstStyle/>
        <a:p>
          <a:endParaRPr kumimoji="1" lang="ja-JP" altLang="en-US"/>
        </a:p>
      </dgm:t>
    </dgm:pt>
    <dgm:pt modelId="{D25B0C66-1640-42B2-9E72-FC53DC8C8DCC}">
      <dgm:prSet/>
      <dgm:spPr/>
      <dgm:t>
        <a:bodyPr/>
        <a:lstStyle/>
        <a:p>
          <a:pPr>
            <a:buFont typeface="+mj-ea"/>
            <a:buAutoNum type="circleNumDbPlain"/>
          </a:pPr>
          <a:r>
            <a:rPr lang="ja-JP"/>
            <a:t>同じように下段へと進み、下まで引いたら、右側の残した部分を上から下へと引きおろします。</a:t>
          </a:r>
        </a:p>
      </dgm:t>
    </dgm:pt>
    <dgm:pt modelId="{9F1442DA-723A-440D-9392-9E64E87B95BF}" type="sibTrans" cxnId="{B9EC5B38-D1C3-4350-8DB0-DB436AB0FDF1}">
      <dgm:prSet/>
      <dgm:spPr/>
      <dgm:t>
        <a:bodyPr/>
        <a:lstStyle/>
        <a:p>
          <a:endParaRPr kumimoji="1" lang="ja-JP" altLang="en-US"/>
        </a:p>
      </dgm:t>
    </dgm:pt>
    <dgm:pt modelId="{72959F21-D8E4-4DB0-AD03-81835A65C73C}" type="parTrans" cxnId="{B9EC5B38-D1C3-4350-8DB0-DB436AB0FDF1}">
      <dgm:prSet/>
      <dgm:spPr/>
      <dgm:t>
        <a:bodyPr/>
        <a:lstStyle/>
        <a:p>
          <a:endParaRPr kumimoji="1" lang="ja-JP" altLang="en-US"/>
        </a:p>
      </dgm:t>
    </dgm:pt>
    <dgm:pt modelId="{0D938F53-A575-460F-89D1-FF29B39F675B}">
      <dgm:prSet/>
      <dgm:spPr/>
      <dgm:t>
        <a:bodyPr/>
        <a:lstStyle/>
        <a:p>
          <a:pPr>
            <a:buFont typeface="+mj-ea"/>
            <a:buAutoNum type="circleNumDbPlain"/>
          </a:pPr>
          <a:r>
            <a:rPr lang="ja-JP"/>
            <a:t>仕上げに丸めた新聞紙でから拭きします。</a:t>
          </a:r>
        </a:p>
      </dgm:t>
    </dgm:pt>
    <dgm:pt modelId="{05B27CD4-0D66-49DB-85F1-CBC8119A18D0}" type="sibTrans" cxnId="{142A66F7-9B53-4261-8484-249408822B67}">
      <dgm:prSet/>
      <dgm:spPr/>
      <dgm:t>
        <a:bodyPr/>
        <a:lstStyle/>
        <a:p>
          <a:endParaRPr kumimoji="1" lang="ja-JP" altLang="en-US"/>
        </a:p>
      </dgm:t>
    </dgm:pt>
    <dgm:pt modelId="{00163847-99AE-4FE8-A99C-B999F760C00A}" type="parTrans" cxnId="{142A66F7-9B53-4261-8484-249408822B67}">
      <dgm:prSet/>
      <dgm:spPr/>
      <dgm:t>
        <a:bodyPr/>
        <a:lstStyle/>
        <a:p>
          <a:endParaRPr kumimoji="1" lang="ja-JP" altLang="en-US"/>
        </a:p>
      </dgm:t>
    </dgm:pt>
    <dgm:pt modelId="{7460A9DF-CC3D-4AC5-A1E0-92B2B09FCFBA}">
      <dgm:prSet phldrT="[テキスト]" custT="1"/>
      <dgm:spPr/>
      <dgm:t>
        <a:bodyPr/>
        <a:lstStyle/>
        <a:p>
          <a:r>
            <a:rPr kumimoji="1" lang="ja-JP" altLang="en-US" sz="1600"/>
            <a:t>ガスコンロ</a:t>
          </a:r>
        </a:p>
      </dgm:t>
    </dgm:pt>
    <dgm:pt modelId="{08C77276-23E7-473E-91F6-E420B7C7ADFA}" type="sibTrans" cxnId="{1489C63F-1009-4973-9BDF-E90BC755F013}">
      <dgm:prSet/>
      <dgm:spPr/>
      <dgm:t>
        <a:bodyPr/>
        <a:lstStyle/>
        <a:p>
          <a:endParaRPr kumimoji="1" lang="ja-JP" altLang="en-US"/>
        </a:p>
      </dgm:t>
    </dgm:pt>
    <dgm:pt modelId="{AE5E4A86-4349-4C2C-84D2-D4379CF065FC}" type="parTrans" cxnId="{1489C63F-1009-4973-9BDF-E90BC755F013}">
      <dgm:prSet/>
      <dgm:spPr/>
      <dgm:t>
        <a:bodyPr/>
        <a:lstStyle/>
        <a:p>
          <a:endParaRPr kumimoji="1" lang="ja-JP" altLang="en-US"/>
        </a:p>
      </dgm:t>
    </dgm:pt>
    <dgm:pt modelId="{7FF14470-9027-478C-9E92-9D41FDB41AA1}" type="pres">
      <dgm:prSet presAssocID="{665EA593-1C60-4AE5-A631-F8274C781FCD}" presName="linear" presStyleCnt="0">
        <dgm:presLayoutVars>
          <dgm:dir/>
          <dgm:animLvl val="lvl"/>
          <dgm:resizeHandles val="exact"/>
        </dgm:presLayoutVars>
      </dgm:prSet>
      <dgm:spPr/>
    </dgm:pt>
    <dgm:pt modelId="{FD22F179-1527-4837-B403-797115A8675D}" type="pres">
      <dgm:prSet presAssocID="{13E1CE36-8E24-4D5E-8C0D-37426592A122}" presName="parentLin" presStyleCnt="0"/>
      <dgm:spPr/>
    </dgm:pt>
    <dgm:pt modelId="{EFB6404E-32F1-4BF2-96BC-BBCAB36D56B4}" type="pres">
      <dgm:prSet presAssocID="{13E1CE36-8E24-4D5E-8C0D-37426592A122}" presName="parentLeftMargin" presStyleLbl="node1" presStyleIdx="0" presStyleCnt="2"/>
      <dgm:spPr/>
    </dgm:pt>
    <dgm:pt modelId="{1422B744-D83F-48B2-BD76-FA9AEA1278BB}" type="pres">
      <dgm:prSet presAssocID="{13E1CE36-8E24-4D5E-8C0D-37426592A122}" presName="parentText" presStyleLbl="node1" presStyleIdx="0" presStyleCnt="2">
        <dgm:presLayoutVars>
          <dgm:chMax val="0"/>
          <dgm:bulletEnabled val="1"/>
        </dgm:presLayoutVars>
      </dgm:prSet>
      <dgm:spPr/>
    </dgm:pt>
    <dgm:pt modelId="{DAE71DBA-B370-4022-82CD-FD9EBA169383}" type="pres">
      <dgm:prSet presAssocID="{13E1CE36-8E24-4D5E-8C0D-37426592A122}" presName="negativeSpace" presStyleCnt="0"/>
      <dgm:spPr/>
    </dgm:pt>
    <dgm:pt modelId="{F75D41FF-467F-4B61-8CF4-611AFFFD0689}" type="pres">
      <dgm:prSet presAssocID="{13E1CE36-8E24-4D5E-8C0D-37426592A122}" presName="childText" presStyleLbl="conFgAcc1" presStyleIdx="0" presStyleCnt="2">
        <dgm:presLayoutVars>
          <dgm:bulletEnabled val="1"/>
        </dgm:presLayoutVars>
      </dgm:prSet>
      <dgm:spPr/>
    </dgm:pt>
    <dgm:pt modelId="{4A49BDF4-FA97-49E8-B0EF-C01CE60403F5}" type="pres">
      <dgm:prSet presAssocID="{CFB33DAF-C7DB-413E-8802-DB0213F1BD55}" presName="spaceBetweenRectangles" presStyleCnt="0"/>
      <dgm:spPr/>
    </dgm:pt>
    <dgm:pt modelId="{7CA7A983-9F9F-4878-9A88-CE122D258AA7}" type="pres">
      <dgm:prSet presAssocID="{7460A9DF-CC3D-4AC5-A1E0-92B2B09FCFBA}" presName="parentLin" presStyleCnt="0"/>
      <dgm:spPr/>
    </dgm:pt>
    <dgm:pt modelId="{8FAF13F2-C4EF-4DE7-8CB3-42201EBBCF80}" type="pres">
      <dgm:prSet presAssocID="{7460A9DF-CC3D-4AC5-A1E0-92B2B09FCFBA}" presName="parentLeftMargin" presStyleLbl="node1" presStyleIdx="0" presStyleCnt="2"/>
      <dgm:spPr/>
    </dgm:pt>
    <dgm:pt modelId="{C92E0F7E-81DE-41D2-ADE0-A5036C9520EA}" type="pres">
      <dgm:prSet presAssocID="{7460A9DF-CC3D-4AC5-A1E0-92B2B09FCFBA}" presName="parentText" presStyleLbl="node1" presStyleIdx="1" presStyleCnt="2">
        <dgm:presLayoutVars>
          <dgm:chMax val="0"/>
          <dgm:bulletEnabled val="1"/>
        </dgm:presLayoutVars>
      </dgm:prSet>
      <dgm:spPr/>
    </dgm:pt>
    <dgm:pt modelId="{32CF22FC-18A3-4E71-AC5A-5071B2EF63D9}" type="pres">
      <dgm:prSet presAssocID="{7460A9DF-CC3D-4AC5-A1E0-92B2B09FCFBA}" presName="negativeSpace" presStyleCnt="0"/>
      <dgm:spPr/>
    </dgm:pt>
    <dgm:pt modelId="{484DF3FF-5ED5-477C-8EC5-4A0E83426C0C}" type="pres">
      <dgm:prSet presAssocID="{7460A9DF-CC3D-4AC5-A1E0-92B2B09FCFBA}" presName="childText" presStyleLbl="conFgAcc1" presStyleIdx="1" presStyleCnt="2">
        <dgm:presLayoutVars>
          <dgm:bulletEnabled val="1"/>
        </dgm:presLayoutVars>
      </dgm:prSet>
      <dgm:spPr/>
    </dgm:pt>
  </dgm:ptLst>
  <dgm:cxnLst>
    <dgm:cxn modelId="{23B50D01-6566-4073-9950-0B653F632DAD}" srcId="{7460A9DF-CC3D-4AC5-A1E0-92B2B09FCFBA}" destId="{580318BF-A30C-45CB-8BE2-CA07D0075E8E}" srcOrd="1" destOrd="0" parTransId="{EDCD87E0-2744-47B3-881A-B464FD538AF1}" sibTransId="{9129CB03-F71A-4B64-A365-1540AF1B9544}"/>
    <dgm:cxn modelId="{ABF83E1B-2435-4C2B-8B83-E11BC1F4D6D3}" type="presOf" srcId="{13E1CE36-8E24-4D5E-8C0D-37426592A122}" destId="{1422B744-D83F-48B2-BD76-FA9AEA1278BB}" srcOrd="1" destOrd="0" presId="urn:microsoft.com/office/officeart/2005/8/layout/list1"/>
    <dgm:cxn modelId="{D8CC6321-DAFA-4151-9AD3-A5D8E83A94E9}" type="presOf" srcId="{580318BF-A30C-45CB-8BE2-CA07D0075E8E}" destId="{484DF3FF-5ED5-477C-8EC5-4A0E83426C0C}" srcOrd="0" destOrd="1" presId="urn:microsoft.com/office/officeart/2005/8/layout/list1"/>
    <dgm:cxn modelId="{95BD8330-8162-4C81-BF7B-36046D826390}" srcId="{665EA593-1C60-4AE5-A631-F8274C781FCD}" destId="{13E1CE36-8E24-4D5E-8C0D-37426592A122}" srcOrd="0" destOrd="0" parTransId="{4F75BC72-91A9-48C0-8448-79490420B169}" sibTransId="{CFB33DAF-C7DB-413E-8802-DB0213F1BD55}"/>
    <dgm:cxn modelId="{53259333-6093-4562-8991-CF856B6C2F49}" type="presOf" srcId="{D25B0C66-1640-42B2-9E72-FC53DC8C8DCC}" destId="{F75D41FF-467F-4B61-8CF4-611AFFFD0689}" srcOrd="0" destOrd="2" presId="urn:microsoft.com/office/officeart/2005/8/layout/list1"/>
    <dgm:cxn modelId="{E2580C37-7E27-4603-B73A-4D9569170431}" type="presOf" srcId="{13E1CE36-8E24-4D5E-8C0D-37426592A122}" destId="{EFB6404E-32F1-4BF2-96BC-BBCAB36D56B4}" srcOrd="0" destOrd="0" presId="urn:microsoft.com/office/officeart/2005/8/layout/list1"/>
    <dgm:cxn modelId="{B9EC5B38-D1C3-4350-8DB0-DB436AB0FDF1}" srcId="{13E1CE36-8E24-4D5E-8C0D-37426592A122}" destId="{D25B0C66-1640-42B2-9E72-FC53DC8C8DCC}" srcOrd="2" destOrd="0" parTransId="{72959F21-D8E4-4DB0-AD03-81835A65C73C}" sibTransId="{9F1442DA-723A-440D-9392-9E64E87B95BF}"/>
    <dgm:cxn modelId="{1489C63F-1009-4973-9BDF-E90BC755F013}" srcId="{665EA593-1C60-4AE5-A631-F8274C781FCD}" destId="{7460A9DF-CC3D-4AC5-A1E0-92B2B09FCFBA}" srcOrd="1" destOrd="0" parTransId="{AE5E4A86-4349-4C2C-84D2-D4379CF065FC}" sibTransId="{08C77276-23E7-473E-91F6-E420B7C7ADFA}"/>
    <dgm:cxn modelId="{856CBE40-ED8D-4A59-B4EF-CF817A9635E6}" srcId="{13E1CE36-8E24-4D5E-8C0D-37426592A122}" destId="{75BC430E-A1D4-4FDF-8FA4-B6B6D9E537DF}" srcOrd="1" destOrd="0" parTransId="{72A22F95-78CE-4DD2-A797-15BF59BC42D2}" sibTransId="{DF585A75-7F81-4050-A439-F5C066FFF425}"/>
    <dgm:cxn modelId="{460A346B-5EFD-4D8C-BBB7-C160993C252B}" type="presOf" srcId="{75BC430E-A1D4-4FDF-8FA4-B6B6D9E537DF}" destId="{F75D41FF-467F-4B61-8CF4-611AFFFD0689}" srcOrd="0" destOrd="1" presId="urn:microsoft.com/office/officeart/2005/8/layout/list1"/>
    <dgm:cxn modelId="{8BC7266E-6FF5-41E4-93C6-F210810E3244}" srcId="{7460A9DF-CC3D-4AC5-A1E0-92B2B09FCFBA}" destId="{7F9A865D-BE3F-4010-81F8-00D16A89A8A5}" srcOrd="0" destOrd="0" parTransId="{A9EFB777-4266-48CF-ADCF-90E0E55AC711}" sibTransId="{37084006-AF99-4CCD-8E9B-EFCD19323134}"/>
    <dgm:cxn modelId="{73578F7D-2EBB-40DB-B09F-5412D72AAA83}" type="presOf" srcId="{665EA593-1C60-4AE5-A631-F8274C781FCD}" destId="{7FF14470-9027-478C-9E92-9D41FDB41AA1}" srcOrd="0" destOrd="0" presId="urn:microsoft.com/office/officeart/2005/8/layout/list1"/>
    <dgm:cxn modelId="{C481ED95-6F25-47B5-88FE-E5E0C6DBB801}" type="presOf" srcId="{7460A9DF-CC3D-4AC5-A1E0-92B2B09FCFBA}" destId="{C92E0F7E-81DE-41D2-ADE0-A5036C9520EA}" srcOrd="1" destOrd="0" presId="urn:microsoft.com/office/officeart/2005/8/layout/list1"/>
    <dgm:cxn modelId="{DB8406B3-945B-4953-A724-4CA7A7AFDF24}" type="presOf" srcId="{837E5DB0-6FCA-4FDD-930C-497F568DEFF6}" destId="{F75D41FF-467F-4B61-8CF4-611AFFFD0689}" srcOrd="0" destOrd="0" presId="urn:microsoft.com/office/officeart/2005/8/layout/list1"/>
    <dgm:cxn modelId="{3DCDE9B8-BEFD-4418-8339-7035BAD071F7}" srcId="{13E1CE36-8E24-4D5E-8C0D-37426592A122}" destId="{837E5DB0-6FCA-4FDD-930C-497F568DEFF6}" srcOrd="0" destOrd="0" parTransId="{768D2F4B-53D7-427E-8CC4-ADFCB3D1DE3B}" sibTransId="{DE45BFF7-3043-4DAA-A059-6C68EBE545E1}"/>
    <dgm:cxn modelId="{5AD006BB-3C62-4BD2-B14A-4D393F7E5637}" type="presOf" srcId="{7460A9DF-CC3D-4AC5-A1E0-92B2B09FCFBA}" destId="{8FAF13F2-C4EF-4DE7-8CB3-42201EBBCF80}" srcOrd="0" destOrd="0" presId="urn:microsoft.com/office/officeart/2005/8/layout/list1"/>
    <dgm:cxn modelId="{D31101D2-5A4F-4AD8-8BE6-572BF2AB143A}" type="presOf" srcId="{0D938F53-A575-460F-89D1-FF29B39F675B}" destId="{F75D41FF-467F-4B61-8CF4-611AFFFD0689}" srcOrd="0" destOrd="3" presId="urn:microsoft.com/office/officeart/2005/8/layout/list1"/>
    <dgm:cxn modelId="{16DFF8E8-5983-4E72-BCE9-860B4D8D6057}" type="presOf" srcId="{7F9A865D-BE3F-4010-81F8-00D16A89A8A5}" destId="{484DF3FF-5ED5-477C-8EC5-4A0E83426C0C}" srcOrd="0" destOrd="0" presId="urn:microsoft.com/office/officeart/2005/8/layout/list1"/>
    <dgm:cxn modelId="{142A66F7-9B53-4261-8484-249408822B67}" srcId="{13E1CE36-8E24-4D5E-8C0D-37426592A122}" destId="{0D938F53-A575-460F-89D1-FF29B39F675B}" srcOrd="3" destOrd="0" parTransId="{00163847-99AE-4FE8-A99C-B999F760C00A}" sibTransId="{05B27CD4-0D66-49DB-85F1-CBC8119A18D0}"/>
    <dgm:cxn modelId="{75EC1659-F89A-4903-BB04-BFE025254008}" type="presParOf" srcId="{7FF14470-9027-478C-9E92-9D41FDB41AA1}" destId="{FD22F179-1527-4837-B403-797115A8675D}" srcOrd="0" destOrd="0" presId="urn:microsoft.com/office/officeart/2005/8/layout/list1"/>
    <dgm:cxn modelId="{FCFF69EC-1AEC-4853-9657-800150279A31}" type="presParOf" srcId="{FD22F179-1527-4837-B403-797115A8675D}" destId="{EFB6404E-32F1-4BF2-96BC-BBCAB36D56B4}" srcOrd="0" destOrd="0" presId="urn:microsoft.com/office/officeart/2005/8/layout/list1"/>
    <dgm:cxn modelId="{DAB124FB-13E8-45B3-B493-7E2199122244}" type="presParOf" srcId="{FD22F179-1527-4837-B403-797115A8675D}" destId="{1422B744-D83F-48B2-BD76-FA9AEA1278BB}" srcOrd="1" destOrd="0" presId="urn:microsoft.com/office/officeart/2005/8/layout/list1"/>
    <dgm:cxn modelId="{1466721A-F4C9-4961-9106-7675C800C910}" type="presParOf" srcId="{7FF14470-9027-478C-9E92-9D41FDB41AA1}" destId="{DAE71DBA-B370-4022-82CD-FD9EBA169383}" srcOrd="1" destOrd="0" presId="urn:microsoft.com/office/officeart/2005/8/layout/list1"/>
    <dgm:cxn modelId="{76F533A7-A2AD-4B5C-9392-8BDAC773C2F0}" type="presParOf" srcId="{7FF14470-9027-478C-9E92-9D41FDB41AA1}" destId="{F75D41FF-467F-4B61-8CF4-611AFFFD0689}" srcOrd="2" destOrd="0" presId="urn:microsoft.com/office/officeart/2005/8/layout/list1"/>
    <dgm:cxn modelId="{B061E337-A4FF-479B-9A57-C201E65F7EFC}" type="presParOf" srcId="{7FF14470-9027-478C-9E92-9D41FDB41AA1}" destId="{4A49BDF4-FA97-49E8-B0EF-C01CE60403F5}" srcOrd="3" destOrd="0" presId="urn:microsoft.com/office/officeart/2005/8/layout/list1"/>
    <dgm:cxn modelId="{A22150CA-8901-46B1-A138-052A5FE8480C}" type="presParOf" srcId="{7FF14470-9027-478C-9E92-9D41FDB41AA1}" destId="{7CA7A983-9F9F-4878-9A88-CE122D258AA7}" srcOrd="4" destOrd="0" presId="urn:microsoft.com/office/officeart/2005/8/layout/list1"/>
    <dgm:cxn modelId="{C5BA0B6E-E91B-48D3-A747-ADCB14744D08}" type="presParOf" srcId="{7CA7A983-9F9F-4878-9A88-CE122D258AA7}" destId="{8FAF13F2-C4EF-4DE7-8CB3-42201EBBCF80}" srcOrd="0" destOrd="0" presId="urn:microsoft.com/office/officeart/2005/8/layout/list1"/>
    <dgm:cxn modelId="{E7027288-F930-4BC7-A978-1F721FEC49BC}" type="presParOf" srcId="{7CA7A983-9F9F-4878-9A88-CE122D258AA7}" destId="{C92E0F7E-81DE-41D2-ADE0-A5036C9520EA}" srcOrd="1" destOrd="0" presId="urn:microsoft.com/office/officeart/2005/8/layout/list1"/>
    <dgm:cxn modelId="{A2EF69D7-DDC8-449E-B64B-AB7DA40BA6AB}" type="presParOf" srcId="{7FF14470-9027-478C-9E92-9D41FDB41AA1}" destId="{32CF22FC-18A3-4E71-AC5A-5071B2EF63D9}" srcOrd="5" destOrd="0" presId="urn:microsoft.com/office/officeart/2005/8/layout/list1"/>
    <dgm:cxn modelId="{C6E09C2D-97B1-487B-B326-423F201901F5}" type="presParOf" srcId="{7FF14470-9027-478C-9E92-9D41FDB41AA1}" destId="{484DF3FF-5ED5-477C-8EC5-4A0E83426C0C}" srcOrd="6"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A8250-AC8E-40E0-94AF-2FB8B097369F}">
      <dsp:nvSpPr>
        <dsp:cNvPr id="0" name=""/>
        <dsp:cNvSpPr/>
      </dsp:nvSpPr>
      <dsp:spPr>
        <a:xfrm>
          <a:off x="875654" y="53048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t>汚い</a:t>
          </a:r>
        </a:p>
      </dsp:txBody>
      <dsp:txXfrm>
        <a:off x="912610" y="567438"/>
        <a:ext cx="1090779" cy="683137"/>
      </dsp:txXfrm>
    </dsp:sp>
    <dsp:sp modelId="{F4363D5C-6F03-4516-B916-7C0E5B1EB97B}">
      <dsp:nvSpPr>
        <dsp:cNvPr id="0" name=""/>
        <dsp:cNvSpPr/>
      </dsp:nvSpPr>
      <dsp:spPr>
        <a:xfrm>
          <a:off x="447626" y="909007"/>
          <a:ext cx="2020746" cy="2020746"/>
        </a:xfrm>
        <a:custGeom>
          <a:avLst/>
          <a:gdLst/>
          <a:ahLst/>
          <a:cxnLst/>
          <a:rect l="0" t="0" r="0" b="0"/>
          <a:pathLst>
            <a:path>
              <a:moveTo>
                <a:pt x="1749317" y="321303"/>
              </a:moveTo>
              <a:arcTo wR="1010373" hR="1010373" stAng="19020017"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AB46396-BD98-43DF-84C9-06E3BD26D70C}">
      <dsp:nvSpPr>
        <dsp:cNvPr id="0" name=""/>
        <dsp:cNvSpPr/>
      </dsp:nvSpPr>
      <dsp:spPr>
        <a:xfrm>
          <a:off x="1750663"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t>掃除してもきれいにならない</a:t>
          </a:r>
        </a:p>
      </dsp:txBody>
      <dsp:txXfrm>
        <a:off x="1787619" y="2082998"/>
        <a:ext cx="1090779" cy="683137"/>
      </dsp:txXfrm>
    </dsp:sp>
    <dsp:sp modelId="{16913A52-B35D-4EBC-90CA-31B07A06E486}">
      <dsp:nvSpPr>
        <dsp:cNvPr id="0" name=""/>
        <dsp:cNvSpPr/>
      </dsp:nvSpPr>
      <dsp:spPr>
        <a:xfrm>
          <a:off x="447626" y="909007"/>
          <a:ext cx="2020746" cy="2020746"/>
        </a:xfrm>
        <a:custGeom>
          <a:avLst/>
          <a:gdLst/>
          <a:ahLst/>
          <a:cxnLst/>
          <a:rect l="0" t="0" r="0" b="0"/>
          <a:pathLst>
            <a:path>
              <a:moveTo>
                <a:pt x="1320709" y="1971906"/>
              </a:moveTo>
              <a:arcTo wR="1010373" hR="1010373" stAng="4326747" swAng="2146505"/>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3BF120C-74FB-485E-AF63-E8B7849EDA02}">
      <dsp:nvSpPr>
        <dsp:cNvPr id="0" name=""/>
        <dsp:cNvSpPr/>
      </dsp:nvSpPr>
      <dsp:spPr>
        <a:xfrm>
          <a:off x="645" y="2046042"/>
          <a:ext cx="1164691" cy="75704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t>掃除しない</a:t>
          </a:r>
        </a:p>
      </dsp:txBody>
      <dsp:txXfrm>
        <a:off x="37601" y="2082998"/>
        <a:ext cx="1090779" cy="683137"/>
      </dsp:txXfrm>
    </dsp:sp>
    <dsp:sp modelId="{3C335A31-D24A-4BDB-901D-9A7448BA2A05}">
      <dsp:nvSpPr>
        <dsp:cNvPr id="0" name=""/>
        <dsp:cNvSpPr/>
      </dsp:nvSpPr>
      <dsp:spPr>
        <a:xfrm>
          <a:off x="447626" y="909007"/>
          <a:ext cx="2020746" cy="2020746"/>
        </a:xfrm>
        <a:custGeom>
          <a:avLst/>
          <a:gdLst/>
          <a:ahLst/>
          <a:cxnLst/>
          <a:rect l="0" t="0" r="0" b="0"/>
          <a:pathLst>
            <a:path>
              <a:moveTo>
                <a:pt x="3259" y="929285"/>
              </a:moveTo>
              <a:arcTo wR="1010373" hR="1010373" stAng="11076194" swAng="230378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D41FF-467F-4B61-8CF4-611AFFFD0689}">
      <dsp:nvSpPr>
        <dsp:cNvPr id="0" name=""/>
        <dsp:cNvSpPr/>
      </dsp:nvSpPr>
      <dsp:spPr>
        <a:xfrm>
          <a:off x="0" y="258074"/>
          <a:ext cx="5219700" cy="17325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en-US" sz="1000" kern="1200"/>
            <a:t>1</a:t>
          </a:r>
          <a:r>
            <a:rPr lang="ja-JP" sz="1000" kern="1200"/>
            <a:t>％に薄めた住居用洗剤を霧吹きで窓ガラスに吹きつけ、スポンジでのばします。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窓ガラスの左上から右へとスクイージーを浮かせないように引き、枠の手前で止めて、スクイージーのゴム部分の水を拭き取ります。</a:t>
          </a:r>
        </a:p>
        <a:p>
          <a:pPr marL="57150" lvl="1" indent="-57150" algn="l" defTabSz="444500">
            <a:lnSpc>
              <a:spcPct val="90000"/>
            </a:lnSpc>
            <a:spcBef>
              <a:spcPct val="0"/>
            </a:spcBef>
            <a:spcAft>
              <a:spcPct val="15000"/>
            </a:spcAft>
            <a:buFont typeface="+mj-ea"/>
            <a:buAutoNum type="circleNumDbPlain"/>
          </a:pPr>
          <a:r>
            <a:rPr lang="ja-JP" sz="1000" kern="1200"/>
            <a:t>同じように下段へと進み、下まで引いたら、右側の残した部分を上から下へと引きおろします。</a:t>
          </a:r>
        </a:p>
        <a:p>
          <a:pPr marL="57150" lvl="1" indent="-57150" algn="l" defTabSz="444500">
            <a:lnSpc>
              <a:spcPct val="90000"/>
            </a:lnSpc>
            <a:spcBef>
              <a:spcPct val="0"/>
            </a:spcBef>
            <a:spcAft>
              <a:spcPct val="15000"/>
            </a:spcAft>
            <a:buFont typeface="+mj-ea"/>
            <a:buAutoNum type="circleNumDbPlain"/>
          </a:pPr>
          <a:r>
            <a:rPr lang="ja-JP" sz="1000" kern="1200"/>
            <a:t>仕上げに丸めた新聞紙でから拭きします。</a:t>
          </a:r>
        </a:p>
      </dsp:txBody>
      <dsp:txXfrm>
        <a:off x="0" y="258074"/>
        <a:ext cx="5219700" cy="1732500"/>
      </dsp:txXfrm>
    </dsp:sp>
    <dsp:sp modelId="{1422B744-D83F-48B2-BD76-FA9AEA1278BB}">
      <dsp:nvSpPr>
        <dsp:cNvPr id="0" name=""/>
        <dsp:cNvSpPr/>
      </dsp:nvSpPr>
      <dsp:spPr>
        <a:xfrm>
          <a:off x="260985" y="110474"/>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窓ガラス</a:t>
          </a:r>
        </a:p>
      </dsp:txBody>
      <dsp:txXfrm>
        <a:off x="275395" y="124884"/>
        <a:ext cx="3624970" cy="266380"/>
      </dsp:txXfrm>
    </dsp:sp>
    <dsp:sp modelId="{484DF3FF-5ED5-477C-8EC5-4A0E83426C0C}">
      <dsp:nvSpPr>
        <dsp:cNvPr id="0" name=""/>
        <dsp:cNvSpPr/>
      </dsp:nvSpPr>
      <dsp:spPr>
        <a:xfrm>
          <a:off x="0" y="2192175"/>
          <a:ext cx="5219700" cy="8977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5107" tIns="208280" rIns="405107" bIns="71120" numCol="1" spcCol="1270" anchor="t" anchorCtr="0">
          <a:noAutofit/>
        </a:bodyPr>
        <a:lstStyle/>
        <a:p>
          <a:pPr marL="57150" lvl="1" indent="-57150" algn="l" defTabSz="444500">
            <a:lnSpc>
              <a:spcPct val="90000"/>
            </a:lnSpc>
            <a:spcBef>
              <a:spcPct val="0"/>
            </a:spcBef>
            <a:spcAft>
              <a:spcPct val="15000"/>
            </a:spcAft>
            <a:buFont typeface="+mj-ea"/>
            <a:buAutoNum type="circleNumDbPlain"/>
          </a:pPr>
          <a:r>
            <a:rPr lang="ja-JP" sz="1000" kern="1200"/>
            <a:t>大きな鍋に水を入れ重曹を加えます。</a:t>
          </a:r>
          <a:endParaRPr kumimoji="1" lang="ja-JP" altLang="en-US" sz="1000" kern="1200"/>
        </a:p>
        <a:p>
          <a:pPr marL="57150" lvl="1" indent="-57150" algn="l" defTabSz="444500">
            <a:lnSpc>
              <a:spcPct val="90000"/>
            </a:lnSpc>
            <a:spcBef>
              <a:spcPct val="0"/>
            </a:spcBef>
            <a:spcAft>
              <a:spcPct val="15000"/>
            </a:spcAft>
            <a:buFont typeface="+mj-ea"/>
            <a:buAutoNum type="circleNumDbPlain"/>
          </a:pPr>
          <a:r>
            <a:rPr lang="ja-JP" sz="1000" kern="1200"/>
            <a:t>その中に五徳や受け皿、グリルなどをつけて</a:t>
          </a:r>
          <a:r>
            <a:rPr lang="en-US" sz="1000" kern="1200"/>
            <a:t>10</a:t>
          </a:r>
          <a:r>
            <a:rPr lang="ja-JP" sz="1000" kern="1200"/>
            <a:t>分ほど（落ちにくい汚れは</a:t>
          </a:r>
          <a:r>
            <a:rPr lang="en-US" sz="1000" kern="1200"/>
            <a:t>1</a:t>
          </a:r>
          <a:r>
            <a:rPr lang="ja-JP" sz="1000" kern="1200"/>
            <a:t>時間ほど）煮てから水洗いします。</a:t>
          </a:r>
        </a:p>
      </dsp:txBody>
      <dsp:txXfrm>
        <a:off x="0" y="2192175"/>
        <a:ext cx="5219700" cy="897750"/>
      </dsp:txXfrm>
    </dsp:sp>
    <dsp:sp modelId="{C92E0F7E-81DE-41D2-ADE0-A5036C9520EA}">
      <dsp:nvSpPr>
        <dsp:cNvPr id="0" name=""/>
        <dsp:cNvSpPr/>
      </dsp:nvSpPr>
      <dsp:spPr>
        <a:xfrm>
          <a:off x="260985" y="2044575"/>
          <a:ext cx="365379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8105" tIns="0" rIns="138105" bIns="0" numCol="1" spcCol="1270" anchor="ctr" anchorCtr="0">
          <a:noAutofit/>
        </a:bodyPr>
        <a:lstStyle/>
        <a:p>
          <a:pPr marL="0" lvl="0" indent="0" algn="l" defTabSz="711200">
            <a:lnSpc>
              <a:spcPct val="90000"/>
            </a:lnSpc>
            <a:spcBef>
              <a:spcPct val="0"/>
            </a:spcBef>
            <a:spcAft>
              <a:spcPct val="35000"/>
            </a:spcAft>
            <a:buNone/>
          </a:pPr>
          <a:r>
            <a:rPr kumimoji="1" lang="ja-JP" altLang="en-US" sz="1600" kern="1200"/>
            <a:t>ガスコンロ</a:t>
          </a:r>
        </a:p>
      </dsp:txBody>
      <dsp:txXfrm>
        <a:off x="275395" y="2058985"/>
        <a:ext cx="362497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大谷加19</b:Tag>
    <b:SourceType>ArticleInAPeriodical</b:SourceType>
    <b:Guid>{80C16880-F488-4D26-8AEB-34E9CA41C0C2}</b:Guid>
    <b:Title>お掃除お助けレポ</b:Title>
    <b:Year>2019</b:Year>
    <b:Author>
      <b:Author>
        <b:NameList>
          <b:Person>
            <b:Last>大谷加奈</b:Last>
          </b:Person>
        </b:NameList>
      </b:Author>
    </b:Author>
    <b:Month>12</b:Month>
    <b:Day>15</b:Day>
    <b:PeriodicalTitle>毎朝新聞</b:PeriodicalTitle>
    <b:Pages>13</b:Pages>
    <b:RefOrder>1</b:RefOrder>
  </b:Source>
  <b:Source>
    <b:Tag>中村博19</b:Tag>
    <b:SourceType>Book</b:SourceType>
    <b:Guid>{13A6E9AE-CDD3-4370-BD87-91B72EE5A11C}</b:Guid>
    <b:Author>
      <b:Author>
        <b:NameList>
          <b:Person>
            <b:Last>中村博之</b:Last>
          </b:Person>
        </b:NameList>
      </b:Author>
    </b:Author>
    <b:Title>かんたんお掃除大辞典</b:Title>
    <b:Year>2019</b:Year>
    <b:Publisher>らくらくHOME出版</b:Publisher>
    <b:RefOrder>2</b:RefOrder>
  </b:Source>
</b:Sources>
</file>

<file path=customXml/itemProps1.xml><?xml version="1.0" encoding="utf-8"?>
<ds:datastoreItem xmlns:ds="http://schemas.openxmlformats.org/officeDocument/2006/customXml" ds:itemID="{4D47FACB-EE3D-4437-B0C7-7A56E71B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639EBE69.dotm</Template>
  <TotalTime>305334</TotalTime>
  <Pages>3</Pages>
  <Words>1066</Words>
  <Characters>1076</Characters>
  <Application>Microsoft Office Word</Application>
  <DocSecurity>0</DocSecurity>
  <Lines>52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2019-06-17T08:20:00Z</dcterms:created>
  <dcterms:modified xsi:type="dcterms:W3CDTF">2020-02-26T07:56:00Z</dcterms:modified>
  <cp:category/>
</cp:coreProperties>
</file>